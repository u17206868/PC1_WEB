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RPr="007B75D1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:rsidR="003D1B71" w:rsidRPr="007B75D1" w:rsidRDefault="00170EF0" w:rsidP="003D1B71">
            <w:pPr>
              <w:pStyle w:val="Textoindependiente"/>
              <w:kinsoku w:val="0"/>
              <w:overflowPunct w:val="0"/>
              <w:ind w:left="-120"/>
              <w:rPr>
                <w:rFonts w:ascii="Arial" w:hAnsi="Arial" w:cs="Arial"/>
                <w:sz w:val="24"/>
                <w:szCs w:val="24"/>
              </w:rPr>
            </w:pPr>
            <w:r w:rsidRPr="00170EF0">
              <w:rPr>
                <w:rFonts w:ascii="Arial" w:hAnsi="Arial" w:cs="Arial"/>
                <w:noProof/>
                <w:sz w:val="24"/>
                <w:szCs w:val="24"/>
                <w:lang w:val="es-PE" w:eastAsia="es-PE"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88900</wp:posOffset>
                  </wp:positionH>
                  <wp:positionV relativeFrom="paragraph">
                    <wp:posOffset>0</wp:posOffset>
                  </wp:positionV>
                  <wp:extent cx="1214755" cy="1857375"/>
                  <wp:effectExtent l="0" t="0" r="4445" b="9525"/>
                  <wp:wrapTopAndBottom/>
                  <wp:docPr id="27" name="Imagen 27" descr="C:\Users\hp\Desktop\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hp\Desktop\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75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color w:val="0072C7" w:themeColor="accent2"/>
                <w:sz w:val="24"/>
                <w:szCs w:val="24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:rsidR="003D1B71" w:rsidRPr="00A67CD7" w:rsidRDefault="00704875" w:rsidP="00704875">
            <w:pPr>
              <w:pStyle w:val="Ttulo"/>
              <w:rPr>
                <w:rFonts w:ascii="Arial" w:hAnsi="Arial" w:cs="Arial"/>
                <w:sz w:val="44"/>
                <w:szCs w:val="44"/>
              </w:rPr>
            </w:pPr>
            <w:r w:rsidRPr="00A67CD7">
              <w:rPr>
                <w:rFonts w:ascii="Arial" w:hAnsi="Arial" w:cs="Arial"/>
                <w:sz w:val="44"/>
                <w:szCs w:val="44"/>
              </w:rPr>
              <w:t>KELVIN</w:t>
            </w:r>
            <w:r w:rsidR="003D1B71" w:rsidRPr="00A67CD7">
              <w:rPr>
                <w:rFonts w:ascii="Arial" w:hAnsi="Arial" w:cs="Arial"/>
                <w:sz w:val="44"/>
                <w:szCs w:val="44"/>
                <w:lang w:bidi="es-ES"/>
              </w:rPr>
              <w:br/>
            </w:r>
            <w:r w:rsidRPr="00A67CD7">
              <w:rPr>
                <w:rFonts w:ascii="Arial" w:hAnsi="Arial" w:cs="Arial"/>
                <w:sz w:val="44"/>
                <w:szCs w:val="44"/>
              </w:rPr>
              <w:t>CHAMBILLA</w:t>
            </w:r>
          </w:p>
        </w:tc>
      </w:tr>
      <w:tr w:rsidR="003D1B71" w:rsidRPr="007B75D1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:rsidR="003D1B71" w:rsidRPr="007B75D1" w:rsidRDefault="003D1B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p w:rsidR="003D1B71" w:rsidRPr="007B75D1" w:rsidRDefault="00704875" w:rsidP="00F20161">
            <w:pPr>
              <w:pStyle w:val="Ttulo2"/>
              <w:rPr>
                <w:rFonts w:ascii="Arial" w:hAnsi="Arial" w:cs="Arial"/>
                <w:szCs w:val="24"/>
              </w:rPr>
            </w:pPr>
            <w:r w:rsidRPr="007B75D1">
              <w:rPr>
                <w:rFonts w:ascii="Arial" w:hAnsi="Arial" w:cs="Arial"/>
                <w:szCs w:val="24"/>
              </w:rPr>
              <w:t>Resumen Profesional</w:t>
            </w:r>
          </w:p>
          <w:p w:rsidR="003D1B71" w:rsidRPr="007B75D1" w:rsidRDefault="003D1B71" w:rsidP="00665F95">
            <w:pPr>
              <w:pStyle w:val="Experiencia"/>
              <w:spacing w:line="216" w:lineRule="auto"/>
              <w:rPr>
                <w:rFonts w:ascii="Arial" w:hAnsi="Arial" w:cs="Arial"/>
                <w:sz w:val="24"/>
              </w:rPr>
            </w:pPr>
          </w:p>
          <w:p w:rsidR="003D1B71" w:rsidRPr="007B75D1" w:rsidRDefault="00704875" w:rsidP="007B75D1">
            <w:pPr>
              <w:spacing w:line="216" w:lineRule="auto"/>
              <w:jc w:val="both"/>
              <w:rPr>
                <w:rFonts w:ascii="Arial" w:hAnsi="Arial" w:cs="Arial"/>
                <w:color w:val="58585F"/>
                <w:sz w:val="24"/>
                <w:szCs w:val="24"/>
                <w:shd w:val="clear" w:color="auto" w:fill="FFFFFF"/>
              </w:rPr>
            </w:pPr>
            <w:r w:rsidRPr="007B75D1">
              <w:rPr>
                <w:rFonts w:ascii="Arial" w:hAnsi="Arial" w:cs="Arial"/>
                <w:color w:val="58585F"/>
                <w:sz w:val="24"/>
                <w:szCs w:val="24"/>
                <w:shd w:val="clear" w:color="auto" w:fill="FFFFFF"/>
              </w:rPr>
              <w:t>Joven pre-profesional de la carrera de ingeniería de sistemas y multifacético, con experiencia en varios tipos de trabajos como: Mantenimiento mecánico y eléctrico, Ayudante de cocina, Mozo, Vendedor, publicidad. Trabajando siempre bajo presión y estándares muy altos.</w:t>
            </w:r>
          </w:p>
          <w:p w:rsidR="00704875" w:rsidRPr="007B75D1" w:rsidRDefault="00704875" w:rsidP="00665F95">
            <w:pPr>
              <w:spacing w:line="216" w:lineRule="auto"/>
              <w:rPr>
                <w:rFonts w:ascii="Arial" w:hAnsi="Arial" w:cs="Arial"/>
                <w:color w:val="58585F"/>
                <w:sz w:val="24"/>
                <w:szCs w:val="24"/>
                <w:shd w:val="clear" w:color="auto" w:fill="FFFFFF"/>
              </w:rPr>
            </w:pPr>
          </w:p>
          <w:sdt>
            <w:sdtPr>
              <w:rPr>
                <w:rFonts w:ascii="Arial" w:hAnsi="Arial" w:cs="Arial"/>
                <w:szCs w:val="24"/>
              </w:rPr>
              <w:id w:val="-1554227259"/>
              <w:placeholder>
                <w:docPart w:val="A43ED7AE4D18440EB000755E08AEC2C0"/>
              </w:placeholder>
              <w:temporary/>
              <w:showingPlcHdr/>
              <w15:appearance w15:val="hidden"/>
            </w:sdtPr>
            <w:sdtEndPr/>
            <w:sdtContent>
              <w:p w:rsidR="00704875" w:rsidRPr="007B75D1" w:rsidRDefault="00704875" w:rsidP="00704875">
                <w:pPr>
                  <w:pStyle w:val="Ttulo2"/>
                  <w:rPr>
                    <w:rFonts w:ascii="Arial" w:hAnsi="Arial" w:cs="Arial"/>
                    <w:szCs w:val="24"/>
                  </w:rPr>
                </w:pPr>
                <w:r w:rsidRPr="007B75D1">
                  <w:rPr>
                    <w:rFonts w:ascii="Arial" w:hAnsi="Arial" w:cs="Arial"/>
                    <w:szCs w:val="24"/>
                  </w:rPr>
                  <w:t>Formación</w:t>
                </w:r>
              </w:p>
            </w:sdtContent>
          </w:sdt>
          <w:p w:rsidR="00704875" w:rsidRPr="007B75D1" w:rsidRDefault="00704875" w:rsidP="00704875">
            <w:pPr>
              <w:pStyle w:val="Nombredelaescuela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Benigno Ballón Farfán</w:t>
            </w:r>
            <w:r w:rsidRPr="007B75D1">
              <w:rPr>
                <w:rFonts w:ascii="Arial" w:hAnsi="Arial" w:cs="Arial"/>
                <w:sz w:val="24"/>
                <w:szCs w:val="24"/>
                <w:lang w:bidi="es-ES"/>
              </w:rPr>
              <w:t xml:space="preserve">, </w:t>
            </w:r>
            <w:r w:rsidRPr="007B75D1">
              <w:rPr>
                <w:rFonts w:ascii="Arial" w:hAnsi="Arial" w:cs="Arial"/>
                <w:sz w:val="24"/>
                <w:szCs w:val="24"/>
              </w:rPr>
              <w:t>Arequipa, Arequipa</w:t>
            </w:r>
          </w:p>
          <w:p w:rsidR="00704875" w:rsidRPr="007B75D1" w:rsidRDefault="00704875" w:rsidP="00704875">
            <w:pPr>
              <w:pStyle w:val="Listaconviet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Estudios primaria y secundaria</w:t>
            </w:r>
          </w:p>
          <w:p w:rsidR="00704875" w:rsidRPr="007B75D1" w:rsidRDefault="00704875" w:rsidP="00704875">
            <w:pPr>
              <w:pStyle w:val="Nombredelaescuela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Universidad tecnológica del Perú</w:t>
            </w:r>
            <w:r w:rsidRPr="007B75D1">
              <w:rPr>
                <w:rFonts w:ascii="Arial" w:hAnsi="Arial" w:cs="Arial"/>
                <w:sz w:val="24"/>
                <w:szCs w:val="24"/>
                <w:lang w:bidi="es-ES"/>
              </w:rPr>
              <w:t xml:space="preserve">, </w:t>
            </w:r>
            <w:r w:rsidRPr="007B75D1">
              <w:rPr>
                <w:rFonts w:ascii="Arial" w:hAnsi="Arial" w:cs="Arial"/>
                <w:sz w:val="24"/>
                <w:szCs w:val="24"/>
              </w:rPr>
              <w:t>Arequipa, Arequipa</w:t>
            </w:r>
          </w:p>
          <w:p w:rsidR="00704875" w:rsidRPr="007B75D1" w:rsidRDefault="00704875" w:rsidP="00704875">
            <w:pPr>
              <w:pStyle w:val="Listaconviet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 xml:space="preserve">Estudiante de Ingeniería de sistemas, participando en muchos concursos de programación. Participando en conferencias sobre 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>tecnología.</w:t>
            </w:r>
          </w:p>
          <w:p w:rsidR="00704875" w:rsidRPr="007B75D1" w:rsidRDefault="00704875" w:rsidP="00665F95">
            <w:pPr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</w:p>
          <w:p w:rsidR="00704875" w:rsidRPr="007B75D1" w:rsidRDefault="00704875" w:rsidP="00704875">
            <w:pPr>
              <w:pStyle w:val="Ttulo2"/>
              <w:rPr>
                <w:rFonts w:ascii="Arial" w:hAnsi="Arial" w:cs="Arial"/>
                <w:szCs w:val="24"/>
              </w:rPr>
            </w:pPr>
            <w:proofErr w:type="gramStart"/>
            <w:r w:rsidRPr="007B75D1">
              <w:rPr>
                <w:rFonts w:ascii="Arial" w:hAnsi="Arial" w:cs="Arial"/>
                <w:szCs w:val="24"/>
              </w:rPr>
              <w:t>Historial  Laboral</w:t>
            </w:r>
            <w:proofErr w:type="gramEnd"/>
          </w:p>
          <w:p w:rsidR="00704875" w:rsidRPr="007B75D1" w:rsidRDefault="00704875" w:rsidP="00704875">
            <w:pPr>
              <w:pStyle w:val="Fech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 xml:space="preserve">Mantenimiento mecánico y eléctrico 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>[</w:t>
            </w:r>
            <w:r w:rsidRPr="007B75D1">
              <w:rPr>
                <w:rFonts w:ascii="Arial" w:hAnsi="Arial" w:cs="Arial"/>
                <w:sz w:val="24"/>
                <w:szCs w:val="24"/>
              </w:rPr>
              <w:t>01/10/2019 - 31/03/2020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>]</w:t>
            </w:r>
            <w:r w:rsidRPr="007B75D1">
              <w:rPr>
                <w:rFonts w:ascii="Arial" w:hAnsi="Arial" w:cs="Arial"/>
                <w:sz w:val="24"/>
                <w:szCs w:val="24"/>
              </w:rPr>
              <w:t xml:space="preserve">  </w:t>
            </w:r>
          </w:p>
          <w:p w:rsidR="007B75D1" w:rsidRPr="007B75D1" w:rsidRDefault="00704875" w:rsidP="00704875">
            <w:pPr>
              <w:pStyle w:val="Fech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Plásticos Continental</w:t>
            </w:r>
          </w:p>
          <w:p w:rsidR="00704875" w:rsidRPr="007B75D1" w:rsidRDefault="00704875" w:rsidP="00704875">
            <w:pPr>
              <w:widowControl/>
              <w:shd w:val="clear" w:color="auto" w:fill="FFFFFF"/>
              <w:autoSpaceDE/>
              <w:autoSpaceDN/>
              <w:adjustRightInd/>
              <w:rPr>
                <w:rFonts w:ascii="Arial" w:hAnsi="Arial" w:cs="Arial"/>
                <w:color w:val="58585F"/>
                <w:sz w:val="24"/>
                <w:szCs w:val="24"/>
              </w:rPr>
            </w:pPr>
            <w:r w:rsidRPr="007B75D1">
              <w:rPr>
                <w:rFonts w:ascii="Arial" w:hAnsi="Arial" w:cs="Arial"/>
                <w:color w:val="58585F"/>
                <w:sz w:val="24"/>
                <w:szCs w:val="24"/>
              </w:rPr>
              <w:t>E realizado labores de mantenimiento mecánico y eléctrico en Planta en el Área de producció</w:t>
            </w:r>
            <w:r w:rsidR="000E1344">
              <w:rPr>
                <w:rFonts w:ascii="Arial" w:hAnsi="Arial" w:cs="Arial"/>
                <w:color w:val="58585F"/>
                <w:sz w:val="24"/>
                <w:szCs w:val="24"/>
              </w:rPr>
              <w:t>n en las maquinas Extrusora y pe</w:t>
            </w:r>
            <w:r w:rsidRPr="007B75D1">
              <w:rPr>
                <w:rFonts w:ascii="Arial" w:hAnsi="Arial" w:cs="Arial"/>
                <w:color w:val="58585F"/>
                <w:sz w:val="24"/>
                <w:szCs w:val="24"/>
              </w:rPr>
              <w:t xml:space="preserve">letizadora de polietileno; por otro </w:t>
            </w:r>
            <w:r w:rsidR="000E1344" w:rsidRPr="007B75D1">
              <w:rPr>
                <w:rFonts w:ascii="Arial" w:hAnsi="Arial" w:cs="Arial"/>
                <w:color w:val="58585F"/>
                <w:sz w:val="24"/>
                <w:szCs w:val="24"/>
              </w:rPr>
              <w:t>lado,</w:t>
            </w:r>
            <w:r w:rsidRPr="007B75D1">
              <w:rPr>
                <w:rFonts w:ascii="Arial" w:hAnsi="Arial" w:cs="Arial"/>
                <w:color w:val="58585F"/>
                <w:sz w:val="24"/>
                <w:szCs w:val="24"/>
              </w:rPr>
              <w:t xml:space="preserve"> manejando las maquinas selladoras de bolsa produciendo siempre lo exigido, como también desempeñe en el área de almacenamiento.</w:t>
            </w:r>
          </w:p>
          <w:p w:rsidR="007B75D1" w:rsidRPr="007B75D1" w:rsidRDefault="00704875" w:rsidP="00704875">
            <w:pPr>
              <w:shd w:val="clear" w:color="auto" w:fill="FFFFFF"/>
              <w:rPr>
                <w:rFonts w:ascii="Arial" w:hAnsi="Arial" w:cs="Arial"/>
                <w:color w:val="58585F"/>
                <w:sz w:val="24"/>
                <w:szCs w:val="24"/>
              </w:rPr>
            </w:pPr>
            <w:r w:rsidRPr="007B75D1">
              <w:rPr>
                <w:rFonts w:ascii="Arial" w:hAnsi="Arial" w:cs="Arial"/>
                <w:color w:val="58585F"/>
                <w:sz w:val="24"/>
                <w:szCs w:val="24"/>
              </w:rPr>
              <w:t>Siendo también multifacético, encargado de la publicidad en la empresa.</w:t>
            </w:r>
          </w:p>
          <w:p w:rsidR="007B75D1" w:rsidRPr="007B75D1" w:rsidRDefault="007B75D1" w:rsidP="00704875">
            <w:pPr>
              <w:shd w:val="clear" w:color="auto" w:fill="FFFFFF"/>
              <w:rPr>
                <w:rFonts w:ascii="Arial" w:hAnsi="Arial" w:cs="Arial"/>
                <w:color w:val="58585F"/>
                <w:sz w:val="24"/>
                <w:szCs w:val="24"/>
              </w:rPr>
            </w:pPr>
          </w:p>
          <w:p w:rsidR="00704875" w:rsidRPr="007B75D1" w:rsidRDefault="00704875" w:rsidP="00704875">
            <w:pPr>
              <w:pStyle w:val="Fech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Ayudante de Cocina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7B75D1" w:rsidRPr="007B75D1">
              <w:rPr>
                <w:rFonts w:ascii="Arial" w:hAnsi="Arial" w:cs="Arial"/>
                <w:sz w:val="24"/>
                <w:szCs w:val="24"/>
                <w:lang w:val="es-PE"/>
              </w:rPr>
              <w:t>[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>07/01/2019 - 06/08/2019]</w:t>
            </w:r>
          </w:p>
          <w:p w:rsidR="007B75D1" w:rsidRPr="007B75D1" w:rsidRDefault="007B75D1" w:rsidP="00704875">
            <w:pPr>
              <w:pStyle w:val="Fech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Chifa Chang Lai</w:t>
            </w:r>
          </w:p>
          <w:p w:rsidR="00704875" w:rsidRDefault="007B75D1" w:rsidP="00704875">
            <w:pPr>
              <w:pStyle w:val="Experiencia"/>
              <w:spacing w:line="216" w:lineRule="auto"/>
              <w:rPr>
                <w:rFonts w:ascii="Arial" w:hAnsi="Arial" w:cs="Arial"/>
                <w:color w:val="58585F"/>
                <w:sz w:val="24"/>
                <w:shd w:val="clear" w:color="auto" w:fill="FFFFFF"/>
              </w:rPr>
            </w:pPr>
            <w:r w:rsidRPr="007B75D1">
              <w:rPr>
                <w:rFonts w:ascii="Arial" w:hAnsi="Arial" w:cs="Arial"/>
                <w:color w:val="58585F"/>
                <w:sz w:val="24"/>
                <w:shd w:val="clear" w:color="auto" w:fill="FFFFFF"/>
              </w:rPr>
              <w:t>desempeñe como ayudante de cocina, haciendo más eficaz el proceso de la elaboración de los alimentos, trabaje bajo presión y desempeñando muy eficientemente</w:t>
            </w:r>
          </w:p>
          <w:p w:rsidR="00A67CD7" w:rsidRPr="007B75D1" w:rsidRDefault="00A67CD7" w:rsidP="00704875">
            <w:pPr>
              <w:pStyle w:val="Experiencia"/>
              <w:spacing w:line="216" w:lineRule="auto"/>
              <w:rPr>
                <w:rFonts w:ascii="Arial" w:hAnsi="Arial" w:cs="Arial"/>
                <w:sz w:val="24"/>
              </w:rPr>
            </w:pPr>
          </w:p>
          <w:p w:rsidR="007B75D1" w:rsidRPr="007B75D1" w:rsidRDefault="000E1344" w:rsidP="00704875">
            <w:pPr>
              <w:pStyle w:val="Fech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lastRenderedPageBreak/>
              <w:t>Mozo [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>15/10/2018 - 06/12/2018]</w:t>
            </w:r>
          </w:p>
          <w:p w:rsidR="007B75D1" w:rsidRPr="007B75D1" w:rsidRDefault="007B75D1" w:rsidP="00704875">
            <w:pPr>
              <w:pStyle w:val="Fechas"/>
              <w:spacing w:line="216" w:lineRule="auto"/>
              <w:rPr>
                <w:rFonts w:ascii="Arial" w:eastAsia="Calibri" w:hAnsi="Arial" w:cs="Arial"/>
                <w:sz w:val="24"/>
                <w:szCs w:val="24"/>
                <w:lang w:bidi="es-ES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Banger</w:t>
            </w:r>
            <w:r w:rsidRPr="007B75D1">
              <w:rPr>
                <w:rFonts w:ascii="Arial" w:eastAsia="Calibri" w:hAnsi="Arial" w:cs="Arial"/>
                <w:sz w:val="24"/>
                <w:szCs w:val="24"/>
                <w:lang w:bidi="es-ES"/>
              </w:rPr>
              <w:t xml:space="preserve"> </w:t>
            </w:r>
          </w:p>
          <w:p w:rsidR="00704875" w:rsidRPr="007B75D1" w:rsidRDefault="007B75D1" w:rsidP="00704875">
            <w:pPr>
              <w:pStyle w:val="Experiencia"/>
              <w:spacing w:line="216" w:lineRule="auto"/>
              <w:rPr>
                <w:rFonts w:ascii="Arial" w:hAnsi="Arial" w:cs="Arial"/>
                <w:sz w:val="24"/>
              </w:rPr>
            </w:pPr>
            <w:r w:rsidRPr="007B75D1">
              <w:rPr>
                <w:rFonts w:ascii="Arial" w:hAnsi="Arial" w:cs="Arial"/>
                <w:color w:val="58585F"/>
                <w:sz w:val="24"/>
                <w:shd w:val="clear" w:color="auto" w:fill="FFFFFF"/>
              </w:rPr>
              <w:t>desempeñe como mozo como en el restaurante Banger, empezando como jalador de clientes, a la vez trabaje con una fuerte presión de alcanzar ciertos objetivos en el día planteado por mi superior, siendo así que desempeñe eficazmente los objetivos planteados</w:t>
            </w:r>
          </w:p>
          <w:p w:rsidR="00704875" w:rsidRPr="007B75D1" w:rsidRDefault="00704875" w:rsidP="00704875">
            <w:pPr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</w:p>
          <w:p w:rsidR="007B75D1" w:rsidRPr="007B75D1" w:rsidRDefault="000E1344" w:rsidP="007B75D1">
            <w:pPr>
              <w:pStyle w:val="Fechas"/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bookmarkStart w:id="0" w:name="_GoBack"/>
            <w:bookmarkEnd w:id="0"/>
            <w:r w:rsidRPr="007B75D1">
              <w:rPr>
                <w:rFonts w:ascii="Arial" w:hAnsi="Arial" w:cs="Arial"/>
                <w:sz w:val="24"/>
                <w:szCs w:val="24"/>
              </w:rPr>
              <w:t>Vendedor [</w:t>
            </w:r>
            <w:r w:rsidR="007B75D1" w:rsidRPr="007B75D1">
              <w:rPr>
                <w:rFonts w:ascii="Arial" w:hAnsi="Arial" w:cs="Arial"/>
                <w:sz w:val="24"/>
                <w:szCs w:val="24"/>
              </w:rPr>
              <w:t>14/04/2016 - 20/11/2016]</w:t>
            </w:r>
          </w:p>
          <w:p w:rsidR="007B75D1" w:rsidRPr="007B75D1" w:rsidRDefault="007B75D1" w:rsidP="007B75D1">
            <w:pPr>
              <w:pStyle w:val="Fechas"/>
              <w:spacing w:line="216" w:lineRule="auto"/>
              <w:rPr>
                <w:rFonts w:ascii="Arial" w:eastAsia="Calibri" w:hAnsi="Arial" w:cs="Arial"/>
                <w:sz w:val="24"/>
                <w:szCs w:val="24"/>
                <w:lang w:bidi="es-ES"/>
              </w:rPr>
            </w:pPr>
            <w:r w:rsidRPr="007B75D1">
              <w:rPr>
                <w:rFonts w:ascii="Arial" w:hAnsi="Arial" w:cs="Arial"/>
                <w:sz w:val="24"/>
                <w:szCs w:val="24"/>
              </w:rPr>
              <w:t>Tienda Arias</w:t>
            </w:r>
          </w:p>
          <w:p w:rsidR="00704875" w:rsidRPr="007B75D1" w:rsidRDefault="007B75D1" w:rsidP="00665F95">
            <w:pPr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 w:rsidRPr="007B75D1">
              <w:rPr>
                <w:rFonts w:ascii="Arial" w:hAnsi="Arial" w:cs="Arial"/>
                <w:color w:val="58585F"/>
                <w:sz w:val="24"/>
                <w:szCs w:val="24"/>
                <w:shd w:val="clear" w:color="auto" w:fill="FFFFFF"/>
              </w:rPr>
              <w:t>Era el encargado de vender los productos de la tienda, siendo el responsable de la venta del día.</w:t>
            </w:r>
          </w:p>
          <w:p w:rsidR="00704875" w:rsidRPr="007B75D1" w:rsidRDefault="00704875" w:rsidP="00704875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:rsidR="00704875" w:rsidRPr="007B75D1" w:rsidRDefault="00704875" w:rsidP="00704875">
            <w:pPr>
              <w:pStyle w:val="Listaconvietas"/>
              <w:numPr>
                <w:ilvl w:val="0"/>
                <w:numId w:val="0"/>
              </w:numPr>
              <w:spacing w:line="216" w:lineRule="auto"/>
              <w:ind w:left="360"/>
              <w:rPr>
                <w:rFonts w:ascii="Arial" w:hAnsi="Arial" w:cs="Arial"/>
                <w:sz w:val="24"/>
                <w:szCs w:val="24"/>
              </w:rPr>
            </w:pPr>
          </w:p>
          <w:p w:rsidR="003D1B71" w:rsidRPr="007B75D1" w:rsidRDefault="007B75D1" w:rsidP="00F20161">
            <w:pPr>
              <w:pStyle w:val="Ttulo2"/>
              <w:rPr>
                <w:rFonts w:ascii="Arial" w:hAnsi="Arial" w:cs="Arial"/>
                <w:szCs w:val="24"/>
              </w:rPr>
            </w:pPr>
            <w:r w:rsidRPr="007B75D1">
              <w:rPr>
                <w:rFonts w:ascii="Arial" w:hAnsi="Arial" w:cs="Arial"/>
                <w:szCs w:val="24"/>
              </w:rPr>
              <w:t>Aptitudes</w:t>
            </w:r>
          </w:p>
          <w:p w:rsidR="007B75D1" w:rsidRPr="007B75D1" w:rsidRDefault="007B75D1" w:rsidP="007B75D1">
            <w:pPr>
              <w:pStyle w:val="Prrafodelista"/>
              <w:widowControl/>
              <w:numPr>
                <w:ilvl w:val="0"/>
                <w:numId w:val="17"/>
              </w:numPr>
              <w:shd w:val="clear" w:color="auto" w:fill="FFFFFF"/>
              <w:autoSpaceDE/>
              <w:autoSpaceDN/>
              <w:adjustRightInd/>
              <w:spacing w:after="75"/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</w:pPr>
            <w:r w:rsidRPr="007B75D1"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  <w:t>Habiloso en hacer las cosas</w:t>
            </w:r>
          </w:p>
          <w:p w:rsidR="007B75D1" w:rsidRPr="007B75D1" w:rsidRDefault="007B75D1" w:rsidP="007B75D1">
            <w:pPr>
              <w:pStyle w:val="Prrafodelista"/>
              <w:widowControl/>
              <w:numPr>
                <w:ilvl w:val="0"/>
                <w:numId w:val="17"/>
              </w:numPr>
              <w:shd w:val="clear" w:color="auto" w:fill="FFFFFF"/>
              <w:autoSpaceDE/>
              <w:autoSpaceDN/>
              <w:adjustRightInd/>
              <w:spacing w:after="75"/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</w:pPr>
            <w:r w:rsidRPr="007B75D1"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  <w:t>Siempre motivado y doy lo mejor de mi</w:t>
            </w:r>
          </w:p>
          <w:p w:rsidR="007B75D1" w:rsidRPr="007B75D1" w:rsidRDefault="007B75D1" w:rsidP="007B75D1">
            <w:pPr>
              <w:pStyle w:val="Prrafodelista"/>
              <w:widowControl/>
              <w:numPr>
                <w:ilvl w:val="0"/>
                <w:numId w:val="17"/>
              </w:numPr>
              <w:shd w:val="clear" w:color="auto" w:fill="FFFFFF"/>
              <w:autoSpaceDE/>
              <w:autoSpaceDN/>
              <w:adjustRightInd/>
              <w:spacing w:after="75"/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</w:pPr>
            <w:r w:rsidRPr="007B75D1"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  <w:t>Habilidad para dar la iniciativa</w:t>
            </w:r>
          </w:p>
          <w:p w:rsidR="007B75D1" w:rsidRPr="007B75D1" w:rsidRDefault="007B75D1" w:rsidP="007B75D1">
            <w:pPr>
              <w:pStyle w:val="Prrafodelista"/>
              <w:widowControl/>
              <w:numPr>
                <w:ilvl w:val="0"/>
                <w:numId w:val="17"/>
              </w:numPr>
              <w:shd w:val="clear" w:color="auto" w:fill="FFFFFF"/>
              <w:autoSpaceDE/>
              <w:autoSpaceDN/>
              <w:adjustRightInd/>
              <w:spacing w:after="75"/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</w:pPr>
            <w:r w:rsidRPr="007B75D1"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  <w:t>Muy responsable en las tareas que me encomiendan</w:t>
            </w:r>
          </w:p>
          <w:p w:rsidR="007B75D1" w:rsidRPr="007B75D1" w:rsidRDefault="007B75D1" w:rsidP="007B75D1">
            <w:pPr>
              <w:pStyle w:val="Prrafodelista"/>
              <w:widowControl/>
              <w:numPr>
                <w:ilvl w:val="0"/>
                <w:numId w:val="17"/>
              </w:numPr>
              <w:shd w:val="clear" w:color="auto" w:fill="FFFFFF"/>
              <w:autoSpaceDE/>
              <w:autoSpaceDN/>
              <w:adjustRightInd/>
              <w:spacing w:after="75"/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</w:pPr>
            <w:r w:rsidRPr="007B75D1">
              <w:rPr>
                <w:rFonts w:ascii="Arial" w:eastAsia="Times New Roman" w:hAnsi="Arial" w:cs="Arial"/>
                <w:color w:val="58585F"/>
                <w:sz w:val="24"/>
                <w:lang w:val="es-PE" w:eastAsia="es-PE"/>
              </w:rPr>
              <w:t>Muy puntual</w:t>
            </w:r>
          </w:p>
          <w:p w:rsidR="003D1B71" w:rsidRPr="007B75D1" w:rsidRDefault="003D1B71" w:rsidP="007B75D1">
            <w:pPr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</w:p>
          <w:sdt>
            <w:sdtPr>
              <w:rPr>
                <w:rFonts w:ascii="Arial" w:hAnsi="Arial" w:cs="Arial"/>
                <w:szCs w:val="24"/>
              </w:rPr>
              <w:id w:val="1374043770"/>
              <w:placeholder>
                <w:docPart w:val="DDB980BEBEDF443C8A49AF440FC0C9D2"/>
              </w:placeholder>
              <w:temporary/>
              <w:showingPlcHdr/>
              <w15:appearance w15:val="hidden"/>
            </w:sdtPr>
            <w:sdtEndPr/>
            <w:sdtContent>
              <w:p w:rsidR="003D1B71" w:rsidRPr="007B75D1" w:rsidRDefault="003D1B71" w:rsidP="00F20161">
                <w:pPr>
                  <w:pStyle w:val="Ttulo2"/>
                  <w:rPr>
                    <w:rFonts w:ascii="Arial" w:hAnsi="Arial" w:cs="Arial"/>
                    <w:szCs w:val="24"/>
                  </w:rPr>
                </w:pPr>
                <w:r w:rsidRPr="007B75D1">
                  <w:rPr>
                    <w:rFonts w:ascii="Arial" w:hAnsi="Arial" w:cs="Arial"/>
                    <w:szCs w:val="24"/>
                  </w:rPr>
                  <w:t>Referencias</w:t>
                </w:r>
              </w:p>
            </w:sdtContent>
          </w:sdt>
          <w:p w:rsidR="003D1B71" w:rsidRPr="007B75D1" w:rsidRDefault="00A67CD7" w:rsidP="00A67CD7">
            <w:pPr>
              <w:spacing w:line="21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Disponible bajo solicitud</w:t>
            </w:r>
          </w:p>
        </w:tc>
      </w:tr>
      <w:tr w:rsidR="003D1B71" w:rsidRPr="007B75D1" w:rsidTr="003D1B71">
        <w:trPr>
          <w:trHeight w:val="1164"/>
        </w:trPr>
        <w:tc>
          <w:tcPr>
            <w:tcW w:w="720" w:type="dxa"/>
          </w:tcPr>
          <w:p w:rsidR="003D1B71" w:rsidRPr="007B75D1" w:rsidRDefault="003D1B71">
            <w:pPr>
              <w:pStyle w:val="Textoindependiente"/>
              <w:kinsoku w:val="0"/>
              <w:overflowPunct w:val="0"/>
              <w:rPr>
                <w:rFonts w:ascii="Arial" w:hAnsi="Arial" w:cs="Arial"/>
                <w:color w:val="0072C7" w:themeColor="accent2"/>
                <w:sz w:val="24"/>
                <w:szCs w:val="24"/>
                <w:lang w:val="es-ES_tradnl"/>
              </w:rPr>
            </w:pPr>
          </w:p>
        </w:tc>
        <w:tc>
          <w:tcPr>
            <w:tcW w:w="2942" w:type="dxa"/>
            <w:gridSpan w:val="2"/>
          </w:tcPr>
          <w:p w:rsidR="003D1B71" w:rsidRPr="007B75D1" w:rsidRDefault="003D1B71">
            <w:pPr>
              <w:pStyle w:val="Textoindependiente"/>
              <w:kinsoku w:val="0"/>
              <w:overflowPunct w:val="0"/>
              <w:rPr>
                <w:rFonts w:ascii="Arial" w:hAnsi="Arial" w:cs="Arial"/>
                <w:color w:val="0072C7" w:themeColor="accent2"/>
                <w:sz w:val="24"/>
                <w:szCs w:val="24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222466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543"/>
        </w:trPr>
        <w:tc>
          <w:tcPr>
            <w:tcW w:w="720" w:type="dxa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noProof/>
                <w:sz w:val="24"/>
                <w:szCs w:val="24"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7B75D1" w:rsidRDefault="003D1B71" w:rsidP="006D79A8">
            <w:pPr>
              <w:pStyle w:val="Informacin"/>
              <w:jc w:val="center"/>
              <w:rPr>
                <w:rStyle w:val="Textoennegrita"/>
                <w:rFonts w:ascii="Arial" w:hAnsi="Arial" w:cs="Arial"/>
                <w:b w:val="0"/>
                <w:bCs w:val="0"/>
                <w:color w:val="666666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noProof/>
                <w:sz w:val="24"/>
                <w:szCs w:val="24"/>
                <w:lang w:val="es-PE" w:eastAsia="es-PE"/>
              </w:rPr>
              <mc:AlternateContent>
                <mc:Choice Requires="wpg">
                  <w:drawing>
                    <wp:inline distT="0" distB="0" distL="0" distR="0" wp14:anchorId="107B1A3A" wp14:editId="5DA9D712">
                      <wp:extent cx="337185" cy="333375"/>
                      <wp:effectExtent l="0" t="0" r="5715" b="9525"/>
                      <wp:docPr id="21" name="Grupo 21" descr="Icono de gps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orma libre: Forma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Imagen 23" descr="Icono de GPS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43C03D" id="Grupo 21" o:spid="_x0000_s1026" alt="Icono de gps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">
                      <v:shape id="Forma libre: Forma 142" o:spid="_x0000_s1027" style="position:absolute;width:337185;height:333375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fnd8EA&#10;AADcAAAADwAAAGRycy9kb3ducmV2LnhtbERPS4vCMBC+C/6HMMLeNPWBK9Uoi+wu3sR2D3obm7Et&#10;NpPSpNr990YQvM3H95zVpjOVuFHjSssKxqMIBHFmdcm5gr/0Z7gA4TyyxsoyKfgnB5t1v7fCWNs7&#10;H+iW+FyEEHYxKii8r2MpXVaQQTeyNXHgLrYx6ANscqkbvIdwU8lJFM2lwZJDQ4E1bQvKrklrFPA5&#10;mZx+j5/bspXTKt1/t7bOW6U+Bt3XEoSnzr/FL/dOh/mzKTyfCRfI9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n53fBAAAA3A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23" o:spid="_x0000_s1028" type="#_x0000_t75" alt="Icono de GPS" style="position:absolute;left:91440;top:68580;width:151765;height:2025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BE/bBAAAA2wAAAA8AAABkcnMvZG93bnJldi54bWxET7tqwzAU3Qv9B3EL3RrZGUJwo5hSWugQ&#10;DM5rvli3lmvryliK7frro6HQ8XDeu3y2nRhp8I1jBekqAUFcOd1wreB8+nzZgvABWWPnmBT8kod8&#10;//iww0y7iUsaj6EWMYR9hgpMCH0mpa8MWfQr1xNH7tsNFkOEQy31gFMMt51cJ8lGWmw4Nhjs6d1Q&#10;1R5vVsFSXA7pFX+KsHwYP5aHpG8vrVLPT/PbK4hAc/gX/7m/tIJ1XB+/xB8g93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zBE/bBAAAA2wAAAA8AAAAAAAAAAAAAAAAAnwIA&#10;AGRycy9kb3ducmV2LnhtbFBLBQYAAAAABAAEAPcAAACNAwAAAAA=&#10;">
                        <v:imagedata r:id="rId12" o:title="Icono de GPS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7B75D1" w:rsidRDefault="00704875" w:rsidP="00380FD1">
            <w:pPr>
              <w:pStyle w:val="Informacin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sz w:val="24"/>
                <w:szCs w:val="24"/>
                <w:lang w:val="es-ES_tradnl"/>
              </w:rPr>
              <w:t>ASENT.H. VIV. TALLER BUENA VISTA MZ. L LT. 04</w:t>
            </w:r>
          </w:p>
          <w:p w:rsidR="003D1B71" w:rsidRPr="007B75D1" w:rsidRDefault="00704875" w:rsidP="00704875">
            <w:pPr>
              <w:pStyle w:val="Informacin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sz w:val="24"/>
                <w:szCs w:val="24"/>
                <w:lang w:val="es-ES_tradnl"/>
              </w:rPr>
              <w:t>Arequipa</w:t>
            </w: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183"/>
        </w:trPr>
        <w:tc>
          <w:tcPr>
            <w:tcW w:w="720" w:type="dxa"/>
          </w:tcPr>
          <w:p w:rsidR="003D1B71" w:rsidRPr="007B75D1" w:rsidRDefault="003D1B71" w:rsidP="00222466">
            <w:pPr>
              <w:pStyle w:val="Sinespaciado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7B75D1" w:rsidRDefault="003D1B71" w:rsidP="00222466">
            <w:pPr>
              <w:pStyle w:val="Sinespaciado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624"/>
        </w:trPr>
        <w:tc>
          <w:tcPr>
            <w:tcW w:w="720" w:type="dxa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noProof/>
                <w:sz w:val="24"/>
                <w:szCs w:val="24"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noProof/>
                <w:sz w:val="24"/>
                <w:szCs w:val="24"/>
                <w:lang w:val="es-PE" w:eastAsia="es-PE"/>
              </w:rPr>
              <mc:AlternateContent>
                <mc:Choice Requires="wpg">
                  <w:drawing>
                    <wp:inline distT="0" distB="0" distL="0" distR="0" wp14:anchorId="57ACA9A0" wp14:editId="15F44209">
                      <wp:extent cx="337820" cy="337185"/>
                      <wp:effectExtent l="0" t="0" r="5080" b="5715"/>
                      <wp:docPr id="22" name="Grupo 22" descr="icono de teléfon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orma libre: Forma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Imagen 28" descr="Icono de teléfon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3FAA4D" id="Grupo 22" o:spid="_x0000_s1026" alt="icono de teléfono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">
                      <v:shape id="Forma libre: Forma 162" o:spid="_x0000_s1027" style="position:absolute;width:337820;height:337185;visibility:visible;mso-wrap-style:square;v-text-anchor:middle" coordsize="2517880,2514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yDTMUA&#10;AADcAAAADwAAAGRycy9kb3ducmV2LnhtbERPTWvCQBC9C/6HZQq96abaikRXEW1BioVqRPA2zU6T&#10;YHY2Zjca++vdQqG3ebzPmc5bU4oL1a6wrOCpH4EgTq0uOFOwT956YxDOI2ssLZOCGzmYz7qdKcba&#10;XnlLl53PRAhhF6OC3PsqltKlORl0fVsRB+7b1gZ9gHUmdY3XEG5KOYiikTRYcGjIsaJlTulp1xgF&#10;X8+vw/MxpeblsDo1bfKRbN4/f5R6fGgXExCeWv8v/nOvdZg/GsLvM+ECOb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INMxQAAANwAAAAPAAAAAAAAAAAAAAAAAJgCAABkcnMv&#10;ZG93bnJldi54bWxQSwUGAAAAAAQABAD1AAAAigM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28" o:spid="_x0000_s1028" type="#_x0000_t75" alt="Icono de teléfono" style="position:absolute;left:83820;top:8382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t1XXBAAAA2wAAAA8AAABkcnMvZG93bnJldi54bWxET01rwkAQvQv9D8sUvIhuKrTV6CpSUISe&#10;jNbzkB2zwexsmt0msb++KxS8zeN9znLd20q01PjSsYKXSQKCOHe65ELB6bgdz0D4gKyxckwKbuRh&#10;vXoaLDHVruMDtVkoRAxhn6ICE0KdSulzQxb9xNXEkbu4xmKIsCmkbrCL4baS0yR5kxZLjg0Ga/ow&#10;lF+zH6sA5+3sG93GfJ1HJ3793JVd/pspNXzuNwsQgfrwEP+79zrOf4f7L/EAu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Kt1XXBAAAA2wAAAA8AAAAAAAAAAAAAAAAAnwIA&#10;AGRycy9kb3ducmV2LnhtbFBLBQYAAAAABAAEAPcAAACNAwAAAAA=&#10;">
                        <v:imagedata r:id="rId14" o:title="Icono de teléfon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7B75D1" w:rsidRDefault="00704875" w:rsidP="00704875">
            <w:pPr>
              <w:pStyle w:val="Informacin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sz w:val="24"/>
                <w:szCs w:val="24"/>
                <w:lang w:val="es-ES_tradnl"/>
              </w:rPr>
              <w:t>924639294</w:t>
            </w: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183"/>
        </w:trPr>
        <w:tc>
          <w:tcPr>
            <w:tcW w:w="720" w:type="dxa"/>
          </w:tcPr>
          <w:p w:rsidR="003D1B71" w:rsidRPr="007B75D1" w:rsidRDefault="003D1B71" w:rsidP="00B6466C">
            <w:pPr>
              <w:pStyle w:val="Sinespaciado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7B75D1" w:rsidRDefault="003D1B71" w:rsidP="00B6466C">
            <w:pPr>
              <w:pStyle w:val="Sinespaciado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633"/>
        </w:trPr>
        <w:tc>
          <w:tcPr>
            <w:tcW w:w="720" w:type="dxa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noProof/>
                <w:sz w:val="24"/>
                <w:szCs w:val="24"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noProof/>
                <w:sz w:val="24"/>
                <w:szCs w:val="24"/>
                <w:lang w:val="es-PE" w:eastAsia="es-PE"/>
              </w:rPr>
              <mc:AlternateContent>
                <mc:Choice Requires="wpg">
                  <w:drawing>
                    <wp:inline distT="0" distB="0" distL="0" distR="0" wp14:anchorId="5695FDC1" wp14:editId="5334AE94">
                      <wp:extent cx="338455" cy="346075"/>
                      <wp:effectExtent l="0" t="0" r="4445" b="0"/>
                      <wp:docPr id="24" name="Grupo 24" descr="icono de correo electrónico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orma libre: Forma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Imagen 32" descr="Icono de correo electrónico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0C457E" id="Grupo 24" o:spid="_x0000_s1026" alt="icono de correo electrónico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">
                      <v:shape id="Forma libre: Forma 273" o:spid="_x0000_s1027" style="position:absolute;width:338455;height:346075;visibility:visible;mso-wrap-style:square;v-text-anchor:middle" coordsize="2731203,27941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mW18QA&#10;AADcAAAADwAAAGRycy9kb3ducmV2LnhtbESP0WrCQBRE3wv9h+UWfNONUluNrlJaleJbEz/gkr0m&#10;0ezdkN2Y6Ne7gtDHYWbOMMt1bypxocaVlhWMRxEI4szqknMFh3Q7nIFwHlljZZkUXMnBevX6ssRY&#10;247/6JL4XAQIuxgVFN7XsZQuK8igG9maOHhH2xj0QTa51A12AW4qOYmiD2mw5LBQYE3fBWXnpDUK&#10;2v0pydvjTv6kZq6npt10t91ZqcFb/7UA4an3/+Fn+1crmHy+w+NMO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ZltfEAAAA3AAAAA8AAAAAAAAAAAAAAAAAmAIAAGRycy9k&#10;b3ducmV2LnhtbFBLBQYAAAAABAAEAPUAAACJAw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Imagen 32" o:spid="_x0000_s1028" type="#_x0000_t75" alt="Icono de correo electrónico" style="position:absolute;left:83820;top:91440;width:164465;height:1644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EHOHEAAAA2wAAAA8AAABkcnMvZG93bnJldi54bWxET0tLw0AQvgv+h2WEXsRu2kMJsdsiFUMo&#10;5GBf9Dhkp0lsdjZkN03017uC0Nt8fM9ZrkfTiBt1rrasYDaNQBAXVtdcKjjsP15iEM4ja2wsk4Jv&#10;crBePT4sMdF24E+67XwpQgi7BBVU3reJlK6oyKCb2pY4cBfbGfQBdqXUHQ4h3DRyHkULabDm0FBh&#10;S5uKiuuuNwryH07jfJvFRxxP/emcPu/fv3qlJk/j2ysIT6O/i//dmQ7zF/D3Szh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+EHOHEAAAA2wAAAA8AAAAAAAAAAAAAAAAA&#10;nwIAAGRycy9kb3ducmV2LnhtbFBLBQYAAAAABAAEAPcAAACQAwAAAAA=&#10;">
                        <v:imagedata r:id="rId16" o:title="Icono de correo electrónico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7B75D1" w:rsidRDefault="00704875" w:rsidP="00380FD1">
            <w:pPr>
              <w:pStyle w:val="Informacin"/>
              <w:rPr>
                <w:rFonts w:ascii="Arial" w:hAnsi="Arial" w:cs="Arial"/>
                <w:sz w:val="24"/>
                <w:szCs w:val="24"/>
                <w:lang w:val="es-ES_tradnl"/>
              </w:rPr>
            </w:pPr>
            <w:r w:rsidRPr="007B75D1">
              <w:rPr>
                <w:rFonts w:ascii="Arial" w:hAnsi="Arial" w:cs="Arial"/>
                <w:sz w:val="24"/>
                <w:szCs w:val="24"/>
                <w:lang w:val="es-ES_tradnl"/>
              </w:rPr>
              <w:t>fridman45y@gmail.com</w:t>
            </w: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174"/>
        </w:trPr>
        <w:tc>
          <w:tcPr>
            <w:tcW w:w="720" w:type="dxa"/>
          </w:tcPr>
          <w:p w:rsidR="003D1B71" w:rsidRPr="007B75D1" w:rsidRDefault="003D1B71" w:rsidP="00B6466C">
            <w:pPr>
              <w:pStyle w:val="Sinespaciado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7B75D1" w:rsidRDefault="003D1B71" w:rsidP="00B6466C">
            <w:pPr>
              <w:pStyle w:val="Sinespaciado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7B75D1" w:rsidRDefault="003D1B71" w:rsidP="00590471">
            <w:pPr>
              <w:pStyle w:val="Textoindependiente"/>
              <w:kinsoku w:val="0"/>
              <w:overflowPunct w:val="0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3D1B71">
        <w:trPr>
          <w:trHeight w:val="633"/>
        </w:trPr>
        <w:tc>
          <w:tcPr>
            <w:tcW w:w="720" w:type="dxa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noProof/>
                <w:sz w:val="24"/>
                <w:szCs w:val="24"/>
                <w:lang w:val="es-ES_tradnl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7B75D1" w:rsidRDefault="003D1B71" w:rsidP="006D79A8">
            <w:pPr>
              <w:pStyle w:val="Informacin"/>
              <w:jc w:val="center"/>
              <w:rPr>
                <w:rFonts w:ascii="Arial" w:hAnsi="Arial" w:cs="Arial"/>
                <w:color w:val="666666"/>
                <w:sz w:val="24"/>
                <w:szCs w:val="24"/>
                <w:lang w:val="es-ES_tradnl"/>
              </w:rPr>
            </w:pPr>
          </w:p>
        </w:tc>
        <w:tc>
          <w:tcPr>
            <w:tcW w:w="2312" w:type="dxa"/>
            <w:vAlign w:val="center"/>
          </w:tcPr>
          <w:p w:rsidR="003D1B71" w:rsidRPr="007B75D1" w:rsidRDefault="003D1B71" w:rsidP="00380FD1">
            <w:pPr>
              <w:pStyle w:val="Informacin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423" w:type="dxa"/>
            <w:vMerge/>
          </w:tcPr>
          <w:p w:rsidR="003D1B71" w:rsidRPr="007B75D1" w:rsidRDefault="003D1B71" w:rsidP="00A14C79">
            <w:pPr>
              <w:pStyle w:val="Informacin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5801E5">
            <w:pPr>
              <w:pStyle w:val="Ttulo1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3D1B71" w:rsidRPr="007B75D1" w:rsidTr="00665F95">
        <w:trPr>
          <w:trHeight w:val="4071"/>
        </w:trPr>
        <w:tc>
          <w:tcPr>
            <w:tcW w:w="720" w:type="dxa"/>
          </w:tcPr>
          <w:p w:rsidR="003D1B71" w:rsidRPr="007B75D1" w:rsidRDefault="003D1B71" w:rsidP="00222466">
            <w:pPr>
              <w:rPr>
                <w:rFonts w:ascii="Arial" w:hAnsi="Arial" w:cs="Arial"/>
                <w:color w:val="0072C7" w:themeColor="accent2"/>
                <w:sz w:val="24"/>
                <w:szCs w:val="24"/>
                <w:lang w:val="es-ES_tradnl"/>
              </w:rPr>
            </w:pPr>
          </w:p>
        </w:tc>
        <w:tc>
          <w:tcPr>
            <w:tcW w:w="2942" w:type="dxa"/>
            <w:gridSpan w:val="2"/>
          </w:tcPr>
          <w:p w:rsidR="003D1B71" w:rsidRPr="007B75D1" w:rsidRDefault="003D1B71" w:rsidP="00222466">
            <w:pPr>
              <w:rPr>
                <w:rFonts w:ascii="Arial" w:hAnsi="Arial" w:cs="Arial"/>
                <w:color w:val="0072C7" w:themeColor="accent2"/>
                <w:sz w:val="24"/>
                <w:szCs w:val="24"/>
                <w:lang w:val="es-ES_tradnl"/>
              </w:rPr>
            </w:pPr>
          </w:p>
        </w:tc>
        <w:tc>
          <w:tcPr>
            <w:tcW w:w="423" w:type="dxa"/>
          </w:tcPr>
          <w:p w:rsidR="003D1B71" w:rsidRPr="007B75D1" w:rsidRDefault="003D1B71" w:rsidP="00222466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6607" w:type="dxa"/>
            <w:vMerge/>
          </w:tcPr>
          <w:p w:rsidR="003D1B71" w:rsidRPr="007B75D1" w:rsidRDefault="003D1B71" w:rsidP="00222466">
            <w:pPr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</w:tbl>
    <w:p w:rsidR="00A67CD7" w:rsidRDefault="00A67CD7" w:rsidP="006D79A8">
      <w:pPr>
        <w:pStyle w:val="Textoindependiente"/>
        <w:rPr>
          <w:rFonts w:ascii="Arial" w:hAnsi="Arial" w:cs="Arial"/>
          <w:sz w:val="24"/>
          <w:szCs w:val="24"/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Pr="00A67CD7" w:rsidRDefault="00A67CD7" w:rsidP="00A67CD7">
      <w:pPr>
        <w:rPr>
          <w:lang w:val="es-ES_tradnl"/>
        </w:rPr>
      </w:pPr>
    </w:p>
    <w:p w:rsidR="00A67CD7" w:rsidRDefault="00A67CD7" w:rsidP="00A67CD7">
      <w:pPr>
        <w:rPr>
          <w:lang w:val="es-ES_tradnl"/>
        </w:rPr>
      </w:pPr>
    </w:p>
    <w:p w:rsidR="007F5B63" w:rsidRDefault="00A67CD7" w:rsidP="00A67CD7">
      <w:pPr>
        <w:tabs>
          <w:tab w:val="left" w:pos="1485"/>
        </w:tabs>
        <w:rPr>
          <w:lang w:val="es-ES_tradnl"/>
        </w:rPr>
      </w:pPr>
      <w:r>
        <w:rPr>
          <w:lang w:val="es-ES_tradnl"/>
        </w:rPr>
        <w:tab/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58240" behindDoc="0" locked="0" layoutInCell="1" allowOverlap="1" wp14:anchorId="50FF934B" wp14:editId="77C2911D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482205" cy="9138920"/>
            <wp:effectExtent l="0" t="0" r="4445" b="508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2205" cy="9138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59264" behindDoc="0" locked="0" layoutInCell="1" allowOverlap="1" wp14:anchorId="1E4D2743" wp14:editId="10E7F482">
            <wp:simplePos x="0" y="0"/>
            <wp:positionH relativeFrom="margin">
              <wp:posOffset>-676275</wp:posOffset>
            </wp:positionH>
            <wp:positionV relativeFrom="paragraph">
              <wp:posOffset>0</wp:posOffset>
            </wp:positionV>
            <wp:extent cx="7296150" cy="8991600"/>
            <wp:effectExtent l="0" t="0" r="0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899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60288" behindDoc="0" locked="0" layoutInCell="1" allowOverlap="1" wp14:anchorId="41744C25" wp14:editId="259A07E0">
            <wp:simplePos x="0" y="0"/>
            <wp:positionH relativeFrom="margin">
              <wp:posOffset>-647700</wp:posOffset>
            </wp:positionH>
            <wp:positionV relativeFrom="paragraph">
              <wp:posOffset>0</wp:posOffset>
            </wp:positionV>
            <wp:extent cx="7362825" cy="9124950"/>
            <wp:effectExtent l="0" t="0" r="9525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9124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  <w:r>
        <w:rPr>
          <w:noProof/>
          <w:lang w:val="es-PE" w:eastAsia="es-PE"/>
        </w:rPr>
        <w:lastRenderedPageBreak/>
        <w:drawing>
          <wp:anchor distT="0" distB="0" distL="114300" distR="114300" simplePos="0" relativeHeight="251661312" behindDoc="0" locked="0" layoutInCell="1" allowOverlap="1" wp14:anchorId="06D2F96D" wp14:editId="66B78424">
            <wp:simplePos x="0" y="0"/>
            <wp:positionH relativeFrom="margin">
              <wp:posOffset>-657225</wp:posOffset>
            </wp:positionH>
            <wp:positionV relativeFrom="paragraph">
              <wp:posOffset>0</wp:posOffset>
            </wp:positionV>
            <wp:extent cx="7448550" cy="8982075"/>
            <wp:effectExtent l="0" t="0" r="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8982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170EF0" w:rsidP="00A67CD7">
      <w:pPr>
        <w:tabs>
          <w:tab w:val="left" w:pos="1485"/>
        </w:tabs>
        <w:rPr>
          <w:lang w:val="es-ES_tradnl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2336" behindDoc="0" locked="0" layoutInCell="1" allowOverlap="1" wp14:anchorId="51455F50" wp14:editId="6D66534E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3039110" cy="1933575"/>
            <wp:effectExtent l="0" t="0" r="8890" b="9525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193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170EF0" w:rsidP="00A67CD7">
      <w:pPr>
        <w:tabs>
          <w:tab w:val="left" w:pos="1485"/>
        </w:tabs>
        <w:rPr>
          <w:lang w:val="es-ES_tradnl"/>
        </w:rPr>
      </w:pPr>
      <w:r>
        <w:rPr>
          <w:noProof/>
          <w:lang w:val="es-PE" w:eastAsia="es-PE"/>
        </w:rPr>
        <w:drawing>
          <wp:anchor distT="0" distB="0" distL="114300" distR="114300" simplePos="0" relativeHeight="251663360" behindDoc="0" locked="0" layoutInCell="1" allowOverlap="1" wp14:anchorId="197FE5CB" wp14:editId="5A9F6760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3243658" cy="2162175"/>
            <wp:effectExtent l="0" t="0" r="0" b="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658" cy="216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Default="00A67CD7" w:rsidP="00A67CD7">
      <w:pPr>
        <w:tabs>
          <w:tab w:val="left" w:pos="1485"/>
        </w:tabs>
        <w:rPr>
          <w:lang w:val="es-ES_tradnl"/>
        </w:rPr>
      </w:pPr>
    </w:p>
    <w:p w:rsidR="00A67CD7" w:rsidRPr="00A67CD7" w:rsidRDefault="00A67CD7" w:rsidP="00A67CD7">
      <w:pPr>
        <w:tabs>
          <w:tab w:val="left" w:pos="1485"/>
        </w:tabs>
        <w:rPr>
          <w:lang w:val="es-ES_tradnl"/>
        </w:rPr>
      </w:pPr>
    </w:p>
    <w:sectPr w:rsidR="00A67CD7" w:rsidRPr="00A67CD7" w:rsidSect="00665F95">
      <w:headerReference w:type="default" r:id="rId23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187E" w:rsidRDefault="0067187E" w:rsidP="00590471">
      <w:r>
        <w:separator/>
      </w:r>
    </w:p>
  </w:endnote>
  <w:endnote w:type="continuationSeparator" w:id="0">
    <w:p w:rsidR="0067187E" w:rsidRDefault="0067187E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187E" w:rsidRDefault="0067187E" w:rsidP="00590471">
      <w:r>
        <w:separator/>
      </w:r>
    </w:p>
  </w:footnote>
  <w:footnote w:type="continuationSeparator" w:id="0">
    <w:p w:rsidR="0067187E" w:rsidRDefault="0067187E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471" w:rsidRPr="00665F95" w:rsidRDefault="00310F17" w:rsidP="00060042">
    <w:pPr>
      <w:pStyle w:val="Textoindependiente"/>
    </w:pPr>
    <w:r w:rsidRPr="00CA16E3">
      <w:rPr>
        <w:noProof/>
        <w:lang w:val="es-PE" w:eastAsia="es-PE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4385452" wp14:editId="449DB4CE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upo 26">
                <a:extLst xmlns:a="http://schemas.openxmlformats.org/drawingml/2006/main">
                  <a:ext uri="{C183D7F6-B498-43B3-948B-1728B52AA6E4}">
                    <adec:decorative xmlns:cx1="http://schemas.microsoft.com/office/drawing/2015/9/8/chartex"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upo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orma libre: Forma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orma libre: Forma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ángulo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upo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orma libre: Forma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orma libre: Forma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orma libre: Forma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orma libre: Forma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orma libre: Forma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orma libre: Forma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2125EF2" id="Grupo 26" o:spid="_x0000_s1026" style="position:absolute;margin-left:-126.65pt;margin-top:-36pt;width:682.4pt;height:830.55pt;z-index:251658240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">
              <v:group id="Grupo 14" o:spid="_x0000_s1027" style="position:absolute;top:1981;width:40640;height:38195" coordsize="40644,401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<v:shape id="Forma libre: Forma 10" o:spid="_x0000_s1028" style="position:absolute;width:40644;height:40105;rotation:180;flip:x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56ssQA&#10;AADaAAAADwAAAGRycy9kb3ducmV2LnhtbESPQWvCQBCF7wX/wzKCl6KbSqiSuopIBaGHauLB45Cd&#10;ZoPZ2ZBdNfbXd4WCp2F4733zZrHqbSOu1PnasYK3SQKCuHS65krBsdiO5yB8QNbYOCYFd/KwWg5e&#10;Fphpd+MDXfNQiQhhn6ECE0KbSelLQxb9xLXEUftxncUQ166SusNbhNtGTpPkXVqsOV4w2NLGUHnO&#10;LzZSfmdpvqevz3WRht5871N+PZyUGg379QeIQH14mv/TOx3rw+OVx5T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OerLEAAAA2g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8" o:spid="_x0000_s1029" style="position:absolute;left:2909;top:4364;width:32264;height:31839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/21MEA&#10;AADbAAAADwAAAGRycy9kb3ducmV2LnhtbERPS2vCQBC+F/oflil4q5tGsDV1lRJUvEmjB71Ns9Mk&#10;NDsbspuH/94VhN7m43vOcj2aWvTUusqygrdpBII4t7riQsHpuH39AOE8ssbaMim4koP16vlpiYm2&#10;A39Tn/lChBB2CSoovW8SKV1ekkE3tQ1x4H5ta9AH2BZStziEcFPLOIrm0mDFoaHEhtKS8r+sMwr4&#10;J4svu/N7WnVyVh8Pm842RafU5GX8+gThafT/4od7r8P8Bdx/CQfI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f9tTBAAAA2w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ángulo 4" o:spid="_x0000_s1030" style="position:absolute;left:8855;top:-2286;width:77724;height:26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QXOL4A&#10;AADaAAAADwAAAGRycy9kb3ducmV2LnhtbESPzQrCMBCE74LvEFbwpqlFRKpRRFT06M8DrM3aFptN&#10;bWKtb28EweMwM98w82VrStFQ7QrLCkbDCARxanXBmYLLeTuYgnAeWWNpmRS8ycFy0e3MMdH2xUdq&#10;Tj4TAcIuQQW591UipUtzMuiGtiIO3s3WBn2QdSZ1ja8AN6WMo2giDRYcFnKsaJ1Tej89jQIeZ9Pz&#10;o4nidned7LaH+LK6PTZK9XvtagbCU+v/4V97rxWM4Xsl3AC5+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R0Fzi+AAAA2gAAAA8AAAAAAAAAAAAAAAAAmAIAAGRycy9kb3ducmV2&#10;LnhtbFBLBQYAAAAABAAEAPUAAACDAwAAAAA=&#10;" fillcolor="#2c567a [3204]" stroked="f"/>
              <v:group id="Grupo 12" o:spid="_x0000_s1031" style="position:absolute;left:27203;top:7696;width:59464;height:95497" coordorigin="-26637,-52836" coordsize="48666,781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cqP59sEAAADbAAAADwAA&#10;AAAAAAAAAAAAAACqAgAAZHJzL2Rvd25yZXYueG1sUEsFBgAAAAAEAAQA+gAAAJgDAAAAAA==&#10;">
                <v:shape id="Forma libre: Forma 10" o:spid="_x0000_s1032" style="position:absolute;left:-27;top:5584;width:22055;height:19745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hggMEA&#10;AADaAAAADwAAAGRycy9kb3ducmV2LnhtbESPT4vCMBTE7wt+h/AEb2uqh6LVKKL45yTY3Yu3Z/NM&#10;i81LaaLWb28WFjwOM/MbZr7sbC0e1PrKsYLRMAFBXDhdsVHw+7P9noDwAVlj7ZgUvMjDctH7mmOm&#10;3ZNP9MiDERHCPkMFZQhNJqUvSrLoh64hjt7VtRZDlK2RusVnhNtajpMklRYrjgslNrQuqbjld6vg&#10;ckwOdDL5WJ+P9f6S6uluY7RSg363moEI1IVP+L990ApS+LsSb4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IYIDBAAAA2g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3" style="position:absolute;left:3918;top:8849;width:16843;height:15090;rotation:180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bzKcQA&#10;AADbAAAADwAAAGRycy9kb3ducmV2LnhtbESPQUsDMRCF74L/IYzgRWy2oqWsTUspVIqI0FbwOiTj&#10;ZnEzCUlsV3+9cxC8zfDevPfNYjWGQZ0olz6ygemkAUVso+u5M/B23N7OQZWK7HCITAa+qcBqeXmx&#10;wNbFM+/pdKidkhAuLRrwtaZW62I9BSyTmIhF+4g5YJU1d9plPEt4GPRd08x0wJ6lwWOijSf7efgK&#10;Bn7mNzY9b/3u9eE98TrcB5tfnoy5vhrXj6AqjfXf/He9c4IvsPKLDK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W8ynEAAAA2w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4" style="position:absolute;left:12053;top:5196;width:7689;height:7590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QrgsMA&#10;AADbAAAADwAAAGRycy9kb3ducmV2LnhtbESPS2vCQBSF94L/YbhCdzpRqEiaiahBcFd8LFxeMjeP&#10;mrkTM6Om+fWdQqHLw3l8nGTdm0Y8qXO1ZQXzWQSCOLe65lLB5byfrkA4j6yxsUwKvsnBOh2PEoy1&#10;ffGRnidfijDCLkYFlfdtLKXLKzLoZrYlDl5hO4M+yK6UusNXGDeNXETRUhqsORAqbGlXUX47PUzg&#10;Hu/Xz0exzPKvwvIhGjK9nQ9KvU36zQcIT73/D/+1D1rB4h1+v4QfIN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HQrgsMAAADbAAAADwAAAAAAAAAAAAAAAACYAgAAZHJzL2Rv&#10;d25yZXYueG1sUEsFBgAAAAAEAAQA9QAAAIgD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5" style="position:absolute;left:-2182;top:13957;width:4497;height:4440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BM1sEA&#10;AADbAAAADwAAAGRycy9kb3ducmV2LnhtbERPTYvCMBC9L/gfwgje1lRdVqlGUUFQPNlV1NvQjG1p&#10;MylNrN1/bw4Le3y878WqM5VoqXGFZQWjYQSCOLW64EzB+Wf3OQPhPLLGyjIp+CUHq2XvY4Gxti8+&#10;UZv4TIQQdjEqyL2vYyldmpNBN7Q1ceAetjHoA2wyqRt8hXBTyXEUfUuDBYeGHGva5pSWydMoqG6z&#10;g0mP18chOX3dy+mmvLR0VmrQ79ZzEJ46/y/+c++1gkkYG76EHyC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9wTNbBAAAA2wAAAA8AAAAAAAAAAAAAAAAAmAIAAGRycy9kb3du&#10;cmV2LnhtbFBLBQYAAAAABAAEAPUAAACG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6" style="position:absolute;left:-26637;top:-52836;width:4498;height:4439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C3WsQA&#10;AADbAAAADwAAAGRycy9kb3ducmV2LnhtbESPS2vCQBSF9wX/w3AFd83EFqRNMwlaKbgrSbvo8pK5&#10;edTMnZgZNfrrO4LQ5eE8Pk6aT6YXJxpdZ1nBMopBEFdWd9wo+P76eHwB4Tyyxt4yKbiQgzybPaSY&#10;aHvmgk6lb0QYYZeggtb7IZHSVS0ZdJEdiINX29GgD3JspB7xHMZNL5/ieCUNdhwILQ703lK1L48m&#10;cIvDz+exXm2r39ryLr5u9WZ5VWoxn9ZvIDxN/j98b++0gudXuH0JP0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gt1rEAAAA2wAAAA8AAAAAAAAAAAAAAAAAmAIAAGRycy9k&#10;b3ducmV2LnhtbFBLBQYAAAAABAAEAPUAAACJAw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orma libre: Forma 10" o:spid="_x0000_s1037" style="position:absolute;left:5966;top:4616;width:2809;height:2773;rotation:180;flip:x y;visibility:visible;mso-wrap-style:square;v-text-anchor:middle" coordsize="2647519,2612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7T5MMA&#10;AADbAAAADwAAAGRycy9kb3ducmV2LnhtbESPQYvCMBSE7wv+h/AEb2taEVmqUUTQXQ8ubPXg8dE8&#10;22LzUpJY6783grDHYWa+YRar3jSiI+drywrScQKCuLC65lLB6bj9/ALhA7LGxjIpeJCH1XLwscBM&#10;2zv/UZeHUkQI+wwVVCG0mZS+qMigH9uWOHoX6wyGKF0ptcN7hJtGTpJkJg3WHBcqbGlTUXHNb0ZB&#10;7q7+d999bw/p5bA77fQZZ3Kq1GjYr+cgAvXhP/xu/2gF0xReX+IPk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7T5MMAAADbAAAADwAAAAAAAAAAAAAAAACYAgAAZHJzL2Rv&#10;d25yZXYueG1sUEsFBgAAAAAEAAQA9QAAAIgD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CA16E3">
      <w:rPr>
        <w:noProof/>
        <w:lang w:val="es-ES_tradnl" w:bidi="es-E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294F5E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C8C1798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686C396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6D431E4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9908F78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A6F142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2A84F0E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B000F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A14DC1E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0F7C4362"/>
    <w:multiLevelType w:val="multilevel"/>
    <w:tmpl w:val="AA2AB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2E54D5"/>
    <w:multiLevelType w:val="hybridMultilevel"/>
    <w:tmpl w:val="6B0081A8"/>
    <w:lvl w:ilvl="0" w:tplc="4C8294E8">
      <w:start w:val="1"/>
      <w:numFmt w:val="bullet"/>
      <w:pStyle w:val="Prrafodelista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E639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428F2182"/>
    <w:multiLevelType w:val="multilevel"/>
    <w:tmpl w:val="04090023"/>
    <w:styleLink w:val="ArtculoSecci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57680C09"/>
    <w:multiLevelType w:val="hybridMultilevel"/>
    <w:tmpl w:val="A8240E9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FD069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2"/>
  </w:num>
  <w:num w:numId="3">
    <w:abstractNumId w:val="9"/>
  </w:num>
  <w:num w:numId="4">
    <w:abstractNumId w:val="16"/>
  </w:num>
  <w:num w:numId="5">
    <w:abstractNumId w:val="13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4"/>
  </w:num>
  <w:num w:numId="16">
    <w:abstractNumId w:val="11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875"/>
    <w:rsid w:val="00060042"/>
    <w:rsid w:val="0008685D"/>
    <w:rsid w:val="00090860"/>
    <w:rsid w:val="000E1344"/>
    <w:rsid w:val="00112FD7"/>
    <w:rsid w:val="00150ABD"/>
    <w:rsid w:val="00170EF0"/>
    <w:rsid w:val="001946FC"/>
    <w:rsid w:val="00222466"/>
    <w:rsid w:val="00247254"/>
    <w:rsid w:val="0024753C"/>
    <w:rsid w:val="00251E1A"/>
    <w:rsid w:val="00276026"/>
    <w:rsid w:val="002B4549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3E73F9"/>
    <w:rsid w:val="004E158A"/>
    <w:rsid w:val="00565C77"/>
    <w:rsid w:val="0056708E"/>
    <w:rsid w:val="005801E5"/>
    <w:rsid w:val="00590471"/>
    <w:rsid w:val="005D01FA"/>
    <w:rsid w:val="00653E17"/>
    <w:rsid w:val="00665F95"/>
    <w:rsid w:val="0067187E"/>
    <w:rsid w:val="006A08E8"/>
    <w:rsid w:val="006D79A8"/>
    <w:rsid w:val="00704875"/>
    <w:rsid w:val="0072353B"/>
    <w:rsid w:val="007575B6"/>
    <w:rsid w:val="007721CF"/>
    <w:rsid w:val="007B3C81"/>
    <w:rsid w:val="007B75D1"/>
    <w:rsid w:val="007D67CA"/>
    <w:rsid w:val="007E668F"/>
    <w:rsid w:val="007F5B63"/>
    <w:rsid w:val="00803A0A"/>
    <w:rsid w:val="00846CB9"/>
    <w:rsid w:val="008566AA"/>
    <w:rsid w:val="008A1E6E"/>
    <w:rsid w:val="008C024F"/>
    <w:rsid w:val="008C2CFC"/>
    <w:rsid w:val="00912DC8"/>
    <w:rsid w:val="009475DC"/>
    <w:rsid w:val="00967B93"/>
    <w:rsid w:val="009D090F"/>
    <w:rsid w:val="00A31464"/>
    <w:rsid w:val="00A31B16"/>
    <w:rsid w:val="00A33613"/>
    <w:rsid w:val="00A47A8D"/>
    <w:rsid w:val="00A67CD7"/>
    <w:rsid w:val="00AC6C7E"/>
    <w:rsid w:val="00B4158A"/>
    <w:rsid w:val="00B6466C"/>
    <w:rsid w:val="00BB1B5D"/>
    <w:rsid w:val="00BC22C7"/>
    <w:rsid w:val="00BD195A"/>
    <w:rsid w:val="00C07240"/>
    <w:rsid w:val="00C14078"/>
    <w:rsid w:val="00CA16E3"/>
    <w:rsid w:val="00CE1E3D"/>
    <w:rsid w:val="00D0373F"/>
    <w:rsid w:val="00D053FA"/>
    <w:rsid w:val="00DC3F0A"/>
    <w:rsid w:val="00E26AED"/>
    <w:rsid w:val="00E73AB8"/>
    <w:rsid w:val="00E90A60"/>
    <w:rsid w:val="00ED47F7"/>
    <w:rsid w:val="00EE7E09"/>
    <w:rsid w:val="00F0223C"/>
    <w:rsid w:val="00F20161"/>
    <w:rsid w:val="00F3235D"/>
    <w:rsid w:val="00F32393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;"/>
  <w14:docId w14:val="3C86E1F6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s-E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Ttulo1">
    <w:name w:val="heading 1"/>
    <w:basedOn w:val="Normal"/>
    <w:next w:val="Normal"/>
    <w:link w:val="Ttulo1Car"/>
    <w:uiPriority w:val="9"/>
    <w:qFormat/>
    <w:rsid w:val="00CA16E3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Ttulo2">
    <w:name w:val="heading 2"/>
    <w:basedOn w:val="Normal"/>
    <w:next w:val="Normal"/>
    <w:link w:val="Ttulo2Car"/>
    <w:uiPriority w:val="9"/>
    <w:rsid w:val="00CA16E3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A16E3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6E3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A16E3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A16E3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A16E3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A16E3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A16E3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semiHidden/>
    <w:qFormat/>
    <w:rsid w:val="00CA16E3"/>
    <w:rPr>
      <w:sz w:val="20"/>
      <w:szCs w:val="20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semiHidden/>
    <w:rsid w:val="00CA16E3"/>
    <w:rPr>
      <w:rFonts w:ascii="Calibri" w:hAnsi="Calibri" w:cs="Calibri"/>
      <w:sz w:val="20"/>
      <w:szCs w:val="20"/>
    </w:rPr>
  </w:style>
  <w:style w:type="character" w:customStyle="1" w:styleId="Ttulo1Car">
    <w:name w:val="Título 1 Car"/>
    <w:basedOn w:val="Fuentedeprrafopredeter"/>
    <w:link w:val="Ttulo1"/>
    <w:uiPriority w:val="9"/>
    <w:rsid w:val="00CA16E3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Prrafodelista">
    <w:name w:val="List Paragraph"/>
    <w:basedOn w:val="Textoindependiente"/>
    <w:uiPriority w:val="1"/>
    <w:semiHidden/>
    <w:qFormat/>
    <w:rsid w:val="00CA16E3"/>
    <w:pPr>
      <w:numPr>
        <w:numId w:val="2"/>
      </w:numPr>
      <w:spacing w:after="120"/>
    </w:pPr>
    <w:rPr>
      <w:szCs w:val="24"/>
    </w:rPr>
  </w:style>
  <w:style w:type="paragraph" w:customStyle="1" w:styleId="Tabladeprrafo">
    <w:name w:val="Tabla de párrafo"/>
    <w:basedOn w:val="Normal"/>
    <w:uiPriority w:val="1"/>
    <w:semiHidden/>
    <w:rsid w:val="00CA16E3"/>
    <w:rPr>
      <w:rFonts w:ascii="Times New Roman" w:hAnsi="Times New Roman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A16E3"/>
    <w:rPr>
      <w:rFonts w:ascii="Calibri" w:hAnsi="Calibri" w:cs="Calibri"/>
    </w:rPr>
  </w:style>
  <w:style w:type="paragraph" w:styleId="Piedepgina">
    <w:name w:val="footer"/>
    <w:basedOn w:val="Normal"/>
    <w:link w:val="PiedepginaCar"/>
    <w:uiPriority w:val="99"/>
    <w:semiHidden/>
    <w:rsid w:val="00CA16E3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A16E3"/>
    <w:rPr>
      <w:rFonts w:ascii="Calibri" w:hAnsi="Calibri" w:cs="Calibri"/>
    </w:rPr>
  </w:style>
  <w:style w:type="table" w:styleId="Tablaconcuadrcula">
    <w:name w:val="Table Grid"/>
    <w:basedOn w:val="Tablanormal"/>
    <w:uiPriority w:val="39"/>
    <w:rsid w:val="00CA16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Textoindependiente"/>
    <w:next w:val="Normal"/>
    <w:link w:val="TtuloCar"/>
    <w:uiPriority w:val="10"/>
    <w:qFormat/>
    <w:rsid w:val="00CA16E3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tuloCar">
    <w:name w:val="Título Car"/>
    <w:basedOn w:val="Fuentedeprrafopredeter"/>
    <w:link w:val="Ttulo"/>
    <w:uiPriority w:val="10"/>
    <w:rsid w:val="00CA16E3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cin">
    <w:name w:val="Información"/>
    <w:basedOn w:val="Textoindependiente"/>
    <w:uiPriority w:val="1"/>
    <w:qFormat/>
    <w:rsid w:val="00CA16E3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Fechas">
    <w:name w:val="Fechas"/>
    <w:basedOn w:val="Textoindependiente"/>
    <w:qFormat/>
    <w:rsid w:val="00CA16E3"/>
    <w:pPr>
      <w:kinsoku w:val="0"/>
      <w:overflowPunct w:val="0"/>
    </w:pPr>
    <w:rPr>
      <w:b/>
      <w:color w:val="000000" w:themeColor="text1"/>
      <w:sz w:val="18"/>
    </w:rPr>
  </w:style>
  <w:style w:type="character" w:styleId="Textoennegrita">
    <w:name w:val="Strong"/>
    <w:basedOn w:val="Fuentedeprrafopredeter"/>
    <w:uiPriority w:val="22"/>
    <w:semiHidden/>
    <w:qFormat/>
    <w:rsid w:val="00CA16E3"/>
    <w:rPr>
      <w:rFonts w:ascii="Calibri" w:hAnsi="Calibri" w:cs="Calibri"/>
      <w:b/>
      <w:bCs/>
      <w:color w:val="666666" w:themeColor="accent4"/>
    </w:rPr>
  </w:style>
  <w:style w:type="character" w:styleId="Textodelmarcadordeposicin">
    <w:name w:val="Placeholder Text"/>
    <w:basedOn w:val="Fuentedeprrafopredeter"/>
    <w:uiPriority w:val="99"/>
    <w:semiHidden/>
    <w:rsid w:val="00CA16E3"/>
    <w:rPr>
      <w:rFonts w:ascii="Calibri" w:hAnsi="Calibri" w:cs="Calibri"/>
      <w:color w:val="808080"/>
    </w:rPr>
  </w:style>
  <w:style w:type="paragraph" w:styleId="Fecha">
    <w:name w:val="Date"/>
    <w:basedOn w:val="Normal"/>
    <w:next w:val="Normal"/>
    <w:link w:val="FechaCar"/>
    <w:uiPriority w:val="99"/>
    <w:rsid w:val="00CA16E3"/>
    <w:pPr>
      <w:spacing w:line="480" w:lineRule="auto"/>
    </w:pPr>
  </w:style>
  <w:style w:type="character" w:customStyle="1" w:styleId="FechaCar">
    <w:name w:val="Fecha Car"/>
    <w:basedOn w:val="Fuentedeprrafopredeter"/>
    <w:link w:val="Fecha"/>
    <w:uiPriority w:val="99"/>
    <w:rsid w:val="00CA16E3"/>
    <w:rPr>
      <w:rFonts w:ascii="Calibri" w:hAnsi="Calibri" w:cs="Calibri"/>
    </w:rPr>
  </w:style>
  <w:style w:type="paragraph" w:styleId="Sinespaciado">
    <w:name w:val="No Spacing"/>
    <w:uiPriority w:val="1"/>
    <w:rsid w:val="00CA16E3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Ttulo2Car">
    <w:name w:val="Título 2 Car"/>
    <w:basedOn w:val="Fuentedeprrafopredeter"/>
    <w:link w:val="Ttulo2"/>
    <w:uiPriority w:val="9"/>
    <w:rsid w:val="00CA16E3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ia">
    <w:name w:val="Experiencia"/>
    <w:basedOn w:val="Normal"/>
    <w:qFormat/>
    <w:rsid w:val="00CA16E3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aconvietas">
    <w:name w:val="List Bullet"/>
    <w:basedOn w:val="Normal"/>
    <w:uiPriority w:val="99"/>
    <w:rsid w:val="00CA16E3"/>
    <w:pPr>
      <w:numPr>
        <w:numId w:val="3"/>
      </w:numPr>
      <w:contextualSpacing/>
    </w:pPr>
  </w:style>
  <w:style w:type="paragraph" w:customStyle="1" w:styleId="Nombredelaescuela">
    <w:name w:val="Nombre de la escuela"/>
    <w:basedOn w:val="Normal"/>
    <w:uiPriority w:val="1"/>
    <w:rsid w:val="00CA16E3"/>
    <w:rPr>
      <w:b/>
    </w:rPr>
  </w:style>
  <w:style w:type="character" w:customStyle="1" w:styleId="Mention">
    <w:name w:val="Mention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Sinlista"/>
    <w:uiPriority w:val="99"/>
    <w:semiHidden/>
    <w:unhideWhenUsed/>
    <w:rsid w:val="00CA16E3"/>
    <w:pPr>
      <w:numPr>
        <w:numId w:val="4"/>
      </w:numPr>
    </w:pPr>
  </w:style>
  <w:style w:type="numbering" w:styleId="1ai">
    <w:name w:val="Outline List 1"/>
    <w:basedOn w:val="Sinlista"/>
    <w:uiPriority w:val="99"/>
    <w:semiHidden/>
    <w:unhideWhenUsed/>
    <w:rsid w:val="00CA16E3"/>
    <w:pPr>
      <w:numPr>
        <w:numId w:val="5"/>
      </w:numPr>
    </w:pPr>
  </w:style>
  <w:style w:type="character" w:styleId="CdigoHTML">
    <w:name w:val="HTML Code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CA16E3"/>
    <w:rPr>
      <w:i/>
      <w:iCs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CA16E3"/>
    <w:rPr>
      <w:rFonts w:ascii="Calibri" w:hAnsi="Calibri" w:cs="Calibri"/>
      <w:i/>
      <w:iCs/>
    </w:rPr>
  </w:style>
  <w:style w:type="character" w:styleId="DefinicinHTML">
    <w:name w:val="HTML Definition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CA16E3"/>
    <w:rPr>
      <w:rFonts w:ascii="Calibri" w:hAnsi="Calibri" w:cs="Calibri"/>
      <w:i/>
      <w:iCs/>
    </w:rPr>
  </w:style>
  <w:style w:type="character" w:styleId="MquinadeescribirHTML">
    <w:name w:val="HTML Typewriter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CA16E3"/>
    <w:rPr>
      <w:rFonts w:ascii="Consolas" w:hAnsi="Consolas" w:cs="Calibri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character" w:styleId="TecladoHTML">
    <w:name w:val="HTML Keyboard"/>
    <w:basedOn w:val="Fuentedeprrafopredeter"/>
    <w:uiPriority w:val="99"/>
    <w:semiHidden/>
    <w:unhideWhenUsed/>
    <w:rsid w:val="00CA16E3"/>
    <w:rPr>
      <w:rFonts w:ascii="Consolas" w:hAnsi="Consolas" w:cs="Calibri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A16E3"/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CA16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CA16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CA16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CA16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CA16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CA16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CA16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CA16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CA16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A16E3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Referenciasutil">
    <w:name w:val="Subtle Reference"/>
    <w:basedOn w:val="Fuentedeprrafopredeter"/>
    <w:uiPriority w:val="31"/>
    <w:semiHidden/>
    <w:rsid w:val="00CA16E3"/>
    <w:rPr>
      <w:rFonts w:ascii="Calibri" w:hAnsi="Calibri" w:cs="Calibri"/>
      <w:smallCaps/>
      <w:color w:val="5A5A5A" w:themeColor="text1" w:themeTint="A5"/>
    </w:rPr>
  </w:style>
  <w:style w:type="character" w:styleId="nfasissutil">
    <w:name w:val="Subtle Emphasis"/>
    <w:basedOn w:val="Fuentedeprrafopredeter"/>
    <w:uiPriority w:val="1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table" w:styleId="Tablaprofesional">
    <w:name w:val="Table Professional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edia1">
    <w:name w:val="Medium Lis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CA16E3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Cuadrculamedia1">
    <w:name w:val="Medium Grid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CA16E3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CA16E3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CA16E3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fa">
    <w:name w:val="Bibliography"/>
    <w:basedOn w:val="Normal"/>
    <w:next w:val="Normal"/>
    <w:uiPriority w:val="37"/>
    <w:semiHidden/>
    <w:unhideWhenUsed/>
    <w:rsid w:val="00CA16E3"/>
  </w:style>
  <w:style w:type="character" w:styleId="Ttulodellibro">
    <w:name w:val="Book Title"/>
    <w:basedOn w:val="Fuentedeprrafopredeter"/>
    <w:uiPriority w:val="33"/>
    <w:semiHidden/>
    <w:rsid w:val="00CA16E3"/>
    <w:rPr>
      <w:rFonts w:ascii="Calibri" w:hAnsi="Calibri" w:cs="Calibri"/>
      <w:b/>
      <w:bCs/>
      <w:i/>
      <w:iCs/>
      <w:spacing w:val="5"/>
    </w:rPr>
  </w:style>
  <w:style w:type="character" w:customStyle="1" w:styleId="Hashtag">
    <w:name w:val="Hashtag"/>
    <w:basedOn w:val="Fuentedeprrafopredeter"/>
    <w:uiPriority w:val="99"/>
    <w:semiHidden/>
    <w:unhideWhenUsed/>
    <w:rsid w:val="00CA16E3"/>
    <w:rPr>
      <w:rFonts w:ascii="Calibri" w:hAnsi="Calibri" w:cs="Calibri"/>
      <w:color w:val="2B579A"/>
      <w:shd w:val="clear" w:color="auto" w:fill="E1DFDD"/>
    </w:r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CA16E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semiHidden/>
    <w:rsid w:val="00CA16E3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aelegante">
    <w:name w:val="Table Elegant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unhideWhenUsed/>
    <w:rsid w:val="00CA16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CA16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CA16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CA16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CA16E3"/>
    <w:pPr>
      <w:ind w:left="1800" w:hanging="360"/>
      <w:contextualSpacing/>
    </w:pPr>
  </w:style>
  <w:style w:type="table" w:styleId="Tablaconlista1">
    <w:name w:val="Table List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Continuarlista">
    <w:name w:val="List Continue"/>
    <w:basedOn w:val="Normal"/>
    <w:uiPriority w:val="99"/>
    <w:semiHidden/>
    <w:unhideWhenUsed/>
    <w:rsid w:val="00CA16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CA16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CA16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CA16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CA16E3"/>
    <w:pPr>
      <w:spacing w:after="120"/>
      <w:ind w:left="1800"/>
      <w:contextualSpacing/>
    </w:pPr>
  </w:style>
  <w:style w:type="paragraph" w:styleId="Listaconnmeros">
    <w:name w:val="List Number"/>
    <w:basedOn w:val="Normal"/>
    <w:uiPriority w:val="99"/>
    <w:semiHidden/>
    <w:unhideWhenUsed/>
    <w:rsid w:val="00CA16E3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CA16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CA16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CA16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CA16E3"/>
    <w:pPr>
      <w:numPr>
        <w:numId w:val="10"/>
      </w:numPr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CA16E3"/>
    <w:pPr>
      <w:numPr>
        <w:numId w:val="11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CA16E3"/>
    <w:pPr>
      <w:numPr>
        <w:numId w:val="12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CA16E3"/>
    <w:pPr>
      <w:numPr>
        <w:numId w:val="13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CA16E3"/>
    <w:pPr>
      <w:numPr>
        <w:numId w:val="14"/>
      </w:numPr>
      <w:contextualSpacing/>
    </w:pPr>
  </w:style>
  <w:style w:type="paragraph" w:styleId="Subttulo">
    <w:name w:val="Subtitle"/>
    <w:basedOn w:val="Normal"/>
    <w:next w:val="Normal"/>
    <w:link w:val="SubttuloCar"/>
    <w:uiPriority w:val="11"/>
    <w:semiHidden/>
    <w:rsid w:val="00CA16E3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semiHidden/>
    <w:rsid w:val="00CA16E3"/>
    <w:rPr>
      <w:rFonts w:ascii="Calibri" w:hAnsi="Calibri" w:cs="Calibri"/>
      <w:color w:val="5A5A5A" w:themeColor="text1" w:themeTint="A5"/>
      <w:spacing w:val="15"/>
    </w:rPr>
  </w:style>
  <w:style w:type="table" w:styleId="Tablaclsica1">
    <w:name w:val="Table Classic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adeilustraciones">
    <w:name w:val="table of figures"/>
    <w:basedOn w:val="Normal"/>
    <w:next w:val="Normal"/>
    <w:uiPriority w:val="99"/>
    <w:semiHidden/>
    <w:unhideWhenUsed/>
    <w:rsid w:val="00CA16E3"/>
  </w:style>
  <w:style w:type="paragraph" w:styleId="Textomacro">
    <w:name w:val="macro"/>
    <w:link w:val="TextomacroCar"/>
    <w:uiPriority w:val="99"/>
    <w:semiHidden/>
    <w:unhideWhenUsed/>
    <w:rsid w:val="00CA16E3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semiHidden/>
    <w:rsid w:val="00CA16E3"/>
    <w:rPr>
      <w:rFonts w:ascii="Consolas" w:hAnsi="Consolas" w:cs="Calibri"/>
      <w:sz w:val="20"/>
      <w:szCs w:val="20"/>
    </w:rPr>
  </w:style>
  <w:style w:type="paragraph" w:styleId="Remitedesobre">
    <w:name w:val="envelope return"/>
    <w:basedOn w:val="Normal"/>
    <w:uiPriority w:val="99"/>
    <w:semiHidden/>
    <w:unhideWhenUsed/>
    <w:rsid w:val="00CA16E3"/>
    <w:rPr>
      <w:rFonts w:ascii="Corbel" w:eastAsiaTheme="majorEastAsia" w:hAnsi="Corbel" w:cstheme="majorBidi"/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16E3"/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consangra">
    <w:name w:val="table of authorities"/>
    <w:basedOn w:val="Normal"/>
    <w:next w:val="Normal"/>
    <w:uiPriority w:val="99"/>
    <w:semiHidden/>
    <w:unhideWhenUsed/>
    <w:rsid w:val="00CA16E3"/>
    <w:pPr>
      <w:ind w:left="220" w:hanging="220"/>
    </w:pPr>
  </w:style>
  <w:style w:type="paragraph" w:styleId="Encabezadodelista">
    <w:name w:val="toa heading"/>
    <w:basedOn w:val="Normal"/>
    <w:next w:val="Normal"/>
    <w:uiPriority w:val="99"/>
    <w:semiHidden/>
    <w:unhideWhenUsed/>
    <w:rsid w:val="00CA16E3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Cita">
    <w:name w:val="Quote"/>
    <w:basedOn w:val="Normal"/>
    <w:next w:val="Normal"/>
    <w:link w:val="CitaCar"/>
    <w:uiPriority w:val="29"/>
    <w:semiHidden/>
    <w:rsid w:val="00CA16E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semiHidden/>
    <w:rsid w:val="00CA16E3"/>
    <w:rPr>
      <w:rFonts w:ascii="Calibri" w:hAnsi="Calibri" w:cs="Calibri"/>
      <w:i/>
      <w:iCs/>
      <w:color w:val="404040" w:themeColor="text1" w:themeTint="BF"/>
    </w:rPr>
  </w:style>
  <w:style w:type="character" w:styleId="nfasis">
    <w:name w:val="Emphasis"/>
    <w:basedOn w:val="Fuentedeprrafopredeter"/>
    <w:uiPriority w:val="20"/>
    <w:semiHidden/>
    <w:rsid w:val="00CA16E3"/>
    <w:rPr>
      <w:rFonts w:ascii="Calibri" w:hAnsi="Calibri" w:cs="Calibri"/>
      <w:i/>
      <w:iCs/>
    </w:rPr>
  </w:style>
  <w:style w:type="table" w:styleId="Listavistosa">
    <w:name w:val="Colorful List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CA16E3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vistosa1">
    <w:name w:val="Table Colorful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">
    <w:name w:val="Colorful Grid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CA16E3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16E3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16E3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16E3"/>
    <w:rPr>
      <w:rFonts w:ascii="Calibri" w:hAnsi="Calibri" w:cs="Calibri"/>
      <w:b/>
      <w:bCs/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sid w:val="00CA16E3"/>
    <w:rPr>
      <w:rFonts w:ascii="Calibri" w:hAnsi="Calibri" w:cs="Calibri"/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paragraph" w:styleId="Direccinsobre">
    <w:name w:val="envelope address"/>
    <w:basedOn w:val="Normal"/>
    <w:uiPriority w:val="99"/>
    <w:semiHidden/>
    <w:unhideWhenUsed/>
    <w:rsid w:val="00CA16E3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Textodebloque">
    <w:name w:val="Block Text"/>
    <w:basedOn w:val="Normal"/>
    <w:uiPriority w:val="99"/>
    <w:semiHidden/>
    <w:unhideWhenUsed/>
    <w:rsid w:val="00CA16E3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CA16E3"/>
    <w:rPr>
      <w:rFonts w:ascii="Microsoft YaHei UI" w:eastAsia="Microsoft YaHei UI" w:hAnsi="Microsoft YaHei UI"/>
      <w:sz w:val="18"/>
      <w:szCs w:val="18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CA16E3"/>
    <w:rPr>
      <w:rFonts w:ascii="Microsoft YaHei UI" w:eastAsia="Microsoft YaHei UI" w:hAnsi="Microsoft YaHei UI" w:cs="Calibr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6E3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A16E3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A16E3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A16E3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A16E3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A16E3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culoSeccin">
    <w:name w:val="Outline List 3"/>
    <w:basedOn w:val="Sinlista"/>
    <w:uiPriority w:val="99"/>
    <w:semiHidden/>
    <w:unhideWhenUsed/>
    <w:rsid w:val="00CA16E3"/>
    <w:pPr>
      <w:numPr>
        <w:numId w:val="15"/>
      </w:numPr>
    </w:pPr>
  </w:style>
  <w:style w:type="table" w:styleId="Tablanormal1">
    <w:name w:val="Plain Table 1"/>
    <w:basedOn w:val="Tablanormal"/>
    <w:uiPriority w:val="41"/>
    <w:rsid w:val="00CA16E3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CA16E3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anormal3">
    <w:name w:val="Plain Table 3"/>
    <w:basedOn w:val="Tablanormal"/>
    <w:uiPriority w:val="43"/>
    <w:rsid w:val="00CA16E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CA16E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CA16E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enciaintensa">
    <w:name w:val="Intense Reference"/>
    <w:basedOn w:val="Fuentedeprrafopredeter"/>
    <w:uiPriority w:val="32"/>
    <w:semiHidden/>
    <w:rsid w:val="00CA16E3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rsid w:val="00CA16E3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CA16E3"/>
    <w:rPr>
      <w:rFonts w:ascii="Calibri" w:hAnsi="Calibri" w:cs="Calibri"/>
      <w:i/>
      <w:iCs/>
      <w:color w:val="2C567A" w:themeColor="accent1"/>
    </w:rPr>
  </w:style>
  <w:style w:type="character" w:styleId="nfasisintenso">
    <w:name w:val="Intense Emphasis"/>
    <w:basedOn w:val="Fuentedeprrafopredeter"/>
    <w:uiPriority w:val="21"/>
    <w:semiHidden/>
    <w:rsid w:val="00CA16E3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CA16E3"/>
    <w:rPr>
      <w:rFonts w:ascii="Times New Roman" w:hAnsi="Times New Roman"/>
      <w:sz w:val="24"/>
      <w:szCs w:val="24"/>
    </w:rPr>
  </w:style>
  <w:style w:type="character" w:customStyle="1" w:styleId="SmartHyperlink">
    <w:name w:val="Smart Hyperlink"/>
    <w:basedOn w:val="Fuentedeprrafopredeter"/>
    <w:uiPriority w:val="99"/>
    <w:semiHidden/>
    <w:unhideWhenUsed/>
    <w:rsid w:val="00CA16E3"/>
    <w:rPr>
      <w:rFonts w:ascii="Calibri" w:hAnsi="Calibri" w:cs="Calibri"/>
      <w:u w:val="dotted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CA16E3"/>
    <w:rPr>
      <w:rFonts w:ascii="Calibri" w:hAnsi="Calibri" w:cs="Calibri"/>
      <w:color w:val="605E5C"/>
      <w:shd w:val="clear" w:color="auto" w:fill="E1DFDD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CA16E3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semiHidden/>
    <w:rsid w:val="00CA16E3"/>
    <w:rPr>
      <w:rFonts w:ascii="Calibri" w:hAnsi="Calibri" w:cs="Calibri"/>
    </w:rPr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CA16E3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CA16E3"/>
    <w:pPr>
      <w:spacing w:after="120"/>
      <w:ind w:left="360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semiHidden/>
    <w:rsid w:val="00CA16E3"/>
    <w:rPr>
      <w:rFonts w:ascii="Calibri" w:hAnsi="Calibri" w:cs="Calibri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CA16E3"/>
    <w:pPr>
      <w:spacing w:after="120" w:line="480" w:lineRule="auto"/>
      <w:ind w:left="360"/>
    </w:p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semiHidden/>
    <w:rsid w:val="00CA16E3"/>
    <w:rPr>
      <w:rFonts w:ascii="Calibri" w:hAnsi="Calibri" w:cs="Calibri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CA16E3"/>
    <w:pPr>
      <w:spacing w:after="120"/>
      <w:ind w:left="360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A16E3"/>
    <w:rPr>
      <w:rFonts w:ascii="Calibri" w:hAnsi="Calibri" w:cs="Calibri"/>
      <w:sz w:val="16"/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CA16E3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CA16E3"/>
    <w:rPr>
      <w:rFonts w:ascii="Calibri" w:hAnsi="Calibri" w:cs="Calibri"/>
      <w:sz w:val="20"/>
      <w:szCs w:val="20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CA16E3"/>
    <w:pPr>
      <w:spacing w:after="0"/>
      <w:ind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semiHidden/>
    <w:rsid w:val="00CA16E3"/>
    <w:rPr>
      <w:rFonts w:ascii="Calibri" w:hAnsi="Calibri" w:cs="Calibri"/>
    </w:rPr>
  </w:style>
  <w:style w:type="paragraph" w:styleId="Sangranormal">
    <w:name w:val="Normal Indent"/>
    <w:basedOn w:val="Normal"/>
    <w:uiPriority w:val="99"/>
    <w:semiHidden/>
    <w:unhideWhenUsed/>
    <w:rsid w:val="00CA16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CA16E3"/>
  </w:style>
  <w:style w:type="character" w:customStyle="1" w:styleId="EncabezadodenotaCar">
    <w:name w:val="Encabezado de nota Car"/>
    <w:basedOn w:val="Fuentedeprrafopredeter"/>
    <w:link w:val="Encabezadodenota"/>
    <w:uiPriority w:val="99"/>
    <w:semiHidden/>
    <w:rsid w:val="00CA16E3"/>
    <w:rPr>
      <w:rFonts w:ascii="Calibri" w:hAnsi="Calibri" w:cs="Calibri"/>
    </w:rPr>
  </w:style>
  <w:style w:type="table" w:styleId="Tablamoderna">
    <w:name w:val="Table Contemporary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CA16E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Cuadrculaclara">
    <w:name w:val="Light Grid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CA16E3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Listaoscura">
    <w:name w:val="Dark List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CA16E3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Tabladelista1clara">
    <w:name w:val="List Table 1 Light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CA16E3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2">
    <w:name w:val="List Table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CA16E3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3">
    <w:name w:val="List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CA16E3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CA16E3"/>
  </w:style>
  <w:style w:type="character" w:customStyle="1" w:styleId="FirmadecorreoelectrnicoCar">
    <w:name w:val="Firma de correo electrónico Car"/>
    <w:basedOn w:val="Fuentedeprrafopredeter"/>
    <w:link w:val="Firmadecorreoelectrnico"/>
    <w:uiPriority w:val="99"/>
    <w:semiHidden/>
    <w:rsid w:val="00CA16E3"/>
    <w:rPr>
      <w:rFonts w:ascii="Calibri" w:hAnsi="Calibri" w:cs="Calibri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CA16E3"/>
  </w:style>
  <w:style w:type="character" w:customStyle="1" w:styleId="SaludoCar">
    <w:name w:val="Saludo Car"/>
    <w:basedOn w:val="Fuentedeprrafopredeter"/>
    <w:link w:val="Saludo"/>
    <w:uiPriority w:val="99"/>
    <w:semiHidden/>
    <w:rsid w:val="00CA16E3"/>
    <w:rPr>
      <w:rFonts w:ascii="Calibri" w:hAnsi="Calibri" w:cs="Calibri"/>
    </w:rPr>
  </w:style>
  <w:style w:type="table" w:styleId="Tablaconcolumnas1">
    <w:name w:val="Table Column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Firma">
    <w:name w:val="Signature"/>
    <w:basedOn w:val="Normal"/>
    <w:link w:val="FirmaCar"/>
    <w:uiPriority w:val="99"/>
    <w:semiHidden/>
    <w:unhideWhenUsed/>
    <w:rsid w:val="00CA16E3"/>
    <w:pPr>
      <w:ind w:left="4320"/>
    </w:pPr>
  </w:style>
  <w:style w:type="character" w:customStyle="1" w:styleId="FirmaCar">
    <w:name w:val="Firma Car"/>
    <w:basedOn w:val="Fuentedeprrafopredeter"/>
    <w:link w:val="Firma"/>
    <w:uiPriority w:val="99"/>
    <w:semiHidden/>
    <w:rsid w:val="00CA16E3"/>
    <w:rPr>
      <w:rFonts w:ascii="Calibri" w:hAnsi="Calibri" w:cs="Calibri"/>
    </w:rPr>
  </w:style>
  <w:style w:type="table" w:styleId="Tablabsica1">
    <w:name w:val="Table Simp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dice1">
    <w:name w:val="index 1"/>
    <w:basedOn w:val="Normal"/>
    <w:next w:val="Normal"/>
    <w:autoRedefine/>
    <w:uiPriority w:val="99"/>
    <w:semiHidden/>
    <w:unhideWhenUsed/>
    <w:rsid w:val="00CA16E3"/>
    <w:pPr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CA16E3"/>
    <w:pPr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CA16E3"/>
    <w:pPr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CA16E3"/>
    <w:pPr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CA16E3"/>
    <w:pPr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CA16E3"/>
    <w:pPr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CA16E3"/>
    <w:pPr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CA16E3"/>
    <w:pPr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CA16E3"/>
    <w:pPr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CA16E3"/>
    <w:rPr>
      <w:rFonts w:ascii="Corbel" w:eastAsiaTheme="majorEastAsia" w:hAnsi="Corbel" w:cstheme="majorBidi"/>
      <w:b/>
      <w:bCs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CA16E3"/>
    <w:rPr>
      <w:rFonts w:ascii="Consolas" w:hAnsi="Consolas"/>
      <w:sz w:val="21"/>
      <w:szCs w:val="21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CA16E3"/>
    <w:rPr>
      <w:rFonts w:ascii="Consolas" w:hAnsi="Consolas" w:cs="Calibri"/>
      <w:sz w:val="21"/>
      <w:szCs w:val="21"/>
    </w:rPr>
  </w:style>
  <w:style w:type="paragraph" w:styleId="Cierre">
    <w:name w:val="Closing"/>
    <w:basedOn w:val="Normal"/>
    <w:link w:val="CierreCar"/>
    <w:uiPriority w:val="99"/>
    <w:semiHidden/>
    <w:unhideWhenUsed/>
    <w:rsid w:val="00CA16E3"/>
    <w:pPr>
      <w:ind w:left="4320"/>
    </w:pPr>
  </w:style>
  <w:style w:type="character" w:customStyle="1" w:styleId="CierreCar">
    <w:name w:val="Cierre Car"/>
    <w:basedOn w:val="Fuentedeprrafopredeter"/>
    <w:link w:val="Cierre"/>
    <w:uiPriority w:val="99"/>
    <w:semiHidden/>
    <w:rsid w:val="00CA16E3"/>
    <w:rPr>
      <w:rFonts w:ascii="Calibri" w:hAnsi="Calibri" w:cs="Calibri"/>
    </w:rPr>
  </w:style>
  <w:style w:type="table" w:styleId="Tablaconcuadrcula1">
    <w:name w:val="Table Grid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2">
    <w:name w:val="Table Grid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3">
    <w:name w:val="Table Grid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4">
    <w:name w:val="Table Grid 4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uadrculadetablaclara">
    <w:name w:val="Grid Table Light"/>
    <w:basedOn w:val="Tablanormal"/>
    <w:uiPriority w:val="40"/>
    <w:rsid w:val="00CA16E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decuadrcula1clara">
    <w:name w:val="Grid Table 1 Light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1">
    <w:name w:val="Grid Table 1 Light Accent 1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o-nfasis2">
    <w:name w:val="Grid Table 1 Light Accent 2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3">
    <w:name w:val="Grid Table 1 Light Accent 3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4">
    <w:name w:val="Grid Table 1 Light Accent 4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5">
    <w:name w:val="Grid Table 1 Light Accent 5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1clara-nfasis6">
    <w:name w:val="Grid Table 1 Light Accent 6"/>
    <w:basedOn w:val="Tablanormal"/>
    <w:uiPriority w:val="46"/>
    <w:rsid w:val="00CA16E3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2-nfasis1">
    <w:name w:val="Grid Table 2 Accent 1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2-nfasis2">
    <w:name w:val="Grid Table 2 Accent 2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2-nfasis3">
    <w:name w:val="Grid Table 2 Accent 3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2-nfasis4">
    <w:name w:val="Grid Table 2 Accent 4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2-nfasis5">
    <w:name w:val="Grid Table 2 Accent 5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2-nfasis6">
    <w:name w:val="Grid Table 2 Accent 6"/>
    <w:basedOn w:val="Tablanormal"/>
    <w:uiPriority w:val="47"/>
    <w:rsid w:val="00CA16E3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3">
    <w:name w:val="Grid Table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3-nfasis1">
    <w:name w:val="Grid Table 3 Accent 1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3-nfasis2">
    <w:name w:val="Grid Table 3 Accent 2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3-nfasis3">
    <w:name w:val="Grid Table 3 Accent 3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3-nfasis4">
    <w:name w:val="Grid Table 3 Accent 4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3-nfasis5">
    <w:name w:val="Grid Table 3 Accent 5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3-nfasis6">
    <w:name w:val="Grid Table 3 Accent 6"/>
    <w:basedOn w:val="Tablanormal"/>
    <w:uiPriority w:val="48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decuadrcula4">
    <w:name w:val="Grid Table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4-nfasis1">
    <w:name w:val="Grid Table 4 Accent 1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4-nfasis2">
    <w:name w:val="Grid Table 4 Accent 2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4-nfasis3">
    <w:name w:val="Grid Table 4 Accent 3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4-nfasis4">
    <w:name w:val="Grid Table 4 Accent 4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4-nfasis5">
    <w:name w:val="Grid Table 4 Accent 5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4-nfasis6">
    <w:name w:val="Grid Table 4 Accent 6"/>
    <w:basedOn w:val="Tablanormal"/>
    <w:uiPriority w:val="49"/>
    <w:rsid w:val="00CA16E3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5oscura">
    <w:name w:val="Grid Table 5 Dark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decuadrcula5oscura-nfasis1">
    <w:name w:val="Grid Table 5 Dark Accent 1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Tabladecuadrcula5oscura-nfasis2">
    <w:name w:val="Grid Table 5 Dark Accent 2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Tabladecuadrcula5oscura-nfasis3">
    <w:name w:val="Grid Table 5 Dark Accent 3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Tabladecuadrcula5oscura-nfasis4">
    <w:name w:val="Grid Table 5 Dark Accent 4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Tabladecuadrcula5oscura-nfasis5">
    <w:name w:val="Grid Table 5 Dark Accent 5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Tabladecuadrcula5oscura-nfasis6">
    <w:name w:val="Grid Table 5 Dark Accent 6"/>
    <w:basedOn w:val="Tablanormal"/>
    <w:uiPriority w:val="50"/>
    <w:rsid w:val="00CA16E3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Tabladecuadrcula6concolores">
    <w:name w:val="Grid Table 6 Colorful"/>
    <w:basedOn w:val="Tablanormal"/>
    <w:uiPriority w:val="51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cuadrcula6concolores-nfasis1">
    <w:name w:val="Grid Table 6 Colorful Accent 1"/>
    <w:basedOn w:val="Tablanormal"/>
    <w:uiPriority w:val="51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Tabladecuadrcula6concolores-nfasis2">
    <w:name w:val="Grid Table 6 Colorful Accent 2"/>
    <w:basedOn w:val="Tablanormal"/>
    <w:uiPriority w:val="51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Tabladecuadrcula6concolores-nfasis3">
    <w:name w:val="Grid Table 6 Colorful Accent 3"/>
    <w:basedOn w:val="Tablanormal"/>
    <w:uiPriority w:val="51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Tabladecuadrcula6concolores-nfasis4">
    <w:name w:val="Grid Table 6 Colorful Accent 4"/>
    <w:basedOn w:val="Tablanormal"/>
    <w:uiPriority w:val="51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Tabladecuadrcula6concolores-nfasis5">
    <w:name w:val="Grid Table 6 Colorful Accent 5"/>
    <w:basedOn w:val="Tablanormal"/>
    <w:uiPriority w:val="51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Tabladecuadrcula6concolores-nfasis6">
    <w:name w:val="Grid Table 6 Colorful Accent 6"/>
    <w:basedOn w:val="Tablanormal"/>
    <w:uiPriority w:val="51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adecuadrcula7concolores">
    <w:name w:val="Grid Table 7 Colorful"/>
    <w:basedOn w:val="Tablanormal"/>
    <w:uiPriority w:val="52"/>
    <w:rsid w:val="00CA16E3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adecuadrcula7concolores-nfasis1">
    <w:name w:val="Grid Table 7 Colorful Accent 1"/>
    <w:basedOn w:val="Tablanormal"/>
    <w:uiPriority w:val="52"/>
    <w:rsid w:val="00CA16E3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Tabladecuadrcula7concolores-nfasis2">
    <w:name w:val="Grid Table 7 Colorful Accent 2"/>
    <w:basedOn w:val="Tablanormal"/>
    <w:uiPriority w:val="52"/>
    <w:rsid w:val="00CA16E3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Tabladecuadrcula7concolores-nfasis3">
    <w:name w:val="Grid Table 7 Colorful Accent 3"/>
    <w:basedOn w:val="Tablanormal"/>
    <w:uiPriority w:val="52"/>
    <w:rsid w:val="00CA16E3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Tabladecuadrcula7concolores-nfasis4">
    <w:name w:val="Grid Table 7 Colorful Accent 4"/>
    <w:basedOn w:val="Tablanormal"/>
    <w:uiPriority w:val="52"/>
    <w:rsid w:val="00CA16E3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Tabladecuadrcula7concolores-nfasis5">
    <w:name w:val="Grid Table 7 Colorful Accent 5"/>
    <w:basedOn w:val="Tablanormal"/>
    <w:uiPriority w:val="52"/>
    <w:rsid w:val="00CA16E3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Tabladecuadrcula7concolores-nfasis6">
    <w:name w:val="Grid Table 7 Colorful Accent 6"/>
    <w:basedOn w:val="Tablanormal"/>
    <w:uiPriority w:val="52"/>
    <w:rsid w:val="00CA16E3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aweb1">
    <w:name w:val="Table Web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Refdenotaalpie">
    <w:name w:val="footnote reference"/>
    <w:basedOn w:val="Fuentedeprrafopredeter"/>
    <w:uiPriority w:val="99"/>
    <w:semiHidden/>
    <w:unhideWhenUsed/>
    <w:rsid w:val="00CA16E3"/>
    <w:rPr>
      <w:rFonts w:ascii="Calibri" w:hAnsi="Calibri" w:cs="Calibri"/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CA16E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CA16E3"/>
    <w:rPr>
      <w:rFonts w:ascii="Calibri" w:hAnsi="Calibri" w:cs="Calibri"/>
      <w:sz w:val="20"/>
      <w:szCs w:val="20"/>
    </w:rPr>
  </w:style>
  <w:style w:type="character" w:styleId="Nmerodelnea">
    <w:name w:val="lin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table" w:styleId="Tablaconefectos3D1">
    <w:name w:val="Table 3D effects 1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CA16E3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CA16E3"/>
    <w:rPr>
      <w:rFonts w:ascii="Calibri" w:hAnsi="Calibri" w:cs="Calibri"/>
      <w:color w:val="954F72" w:themeColor="followedHyperlink"/>
      <w:u w:val="single"/>
    </w:rPr>
  </w:style>
  <w:style w:type="character" w:styleId="Hipervnculo">
    <w:name w:val="Hyperlink"/>
    <w:basedOn w:val="Fuentedeprrafopredeter"/>
    <w:uiPriority w:val="99"/>
    <w:semiHidden/>
    <w:unhideWhenUsed/>
    <w:rsid w:val="00CA16E3"/>
    <w:rPr>
      <w:rFonts w:ascii="Calibri" w:hAnsi="Calibri" w:cs="Calibri"/>
      <w:color w:val="0563C1" w:themeColor="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CA16E3"/>
    <w:rPr>
      <w:rFonts w:ascii="Calibri" w:hAnsi="Calibri" w:cs="Calibri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A16E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0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6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4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1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1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Plantillas\Curr&#237;culum%20v&#237;tae%20con%20esferas%20azules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DB980BEBEDF443C8A49AF440FC0C9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1F9DFF-DC36-42A2-88DB-EBECE3856163}"/>
      </w:docPartPr>
      <w:docPartBody>
        <w:p w:rsidR="002000C4" w:rsidRDefault="003D3077">
          <w:pPr>
            <w:pStyle w:val="DDB980BEBEDF443C8A49AF440FC0C9D2"/>
          </w:pPr>
          <w:r w:rsidRPr="00F20161">
            <w:t>Referencias</w:t>
          </w:r>
        </w:p>
      </w:docPartBody>
    </w:docPart>
    <w:docPart>
      <w:docPartPr>
        <w:name w:val="A43ED7AE4D18440EB000755E08AEC2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4B61C-75EA-454D-BA0D-E80E10EA6A17}"/>
      </w:docPartPr>
      <w:docPartBody>
        <w:p w:rsidR="002000C4" w:rsidRDefault="000D3389" w:rsidP="000D3389">
          <w:pPr>
            <w:pStyle w:val="A43ED7AE4D18440EB000755E08AEC2C0"/>
          </w:pPr>
          <w:r w:rsidRPr="00F20161">
            <w:t>Formación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 U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3389"/>
    <w:rsid w:val="000D3389"/>
    <w:rsid w:val="002000C4"/>
    <w:rsid w:val="003D3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PE" w:eastAsia="es-P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CF9DA77D6D84451BA57C12407545866">
    <w:name w:val="FCF9DA77D6D84451BA57C12407545866"/>
  </w:style>
  <w:style w:type="paragraph" w:customStyle="1" w:styleId="6B83368678A744EDA7AC966624919B12">
    <w:name w:val="6B83368678A744EDA7AC966624919B12"/>
  </w:style>
  <w:style w:type="paragraph" w:customStyle="1" w:styleId="BB865EF924D047BAB4587C2584E1768A">
    <w:name w:val="BB865EF924D047BAB4587C2584E1768A"/>
  </w:style>
  <w:style w:type="paragraph" w:customStyle="1" w:styleId="916792AD1F4A4578AEF4F83D27167A4F">
    <w:name w:val="916792AD1F4A4578AEF4F83D27167A4F"/>
  </w:style>
  <w:style w:type="paragraph" w:customStyle="1" w:styleId="A7408802E14A458C8D0FE8BA9A20D678">
    <w:name w:val="A7408802E14A458C8D0FE8BA9A20D678"/>
  </w:style>
  <w:style w:type="paragraph" w:customStyle="1" w:styleId="8144E5E5392348119A8331047CB0F66C">
    <w:name w:val="8144E5E5392348119A8331047CB0F66C"/>
  </w:style>
  <w:style w:type="paragraph" w:customStyle="1" w:styleId="038304CCF41443CC8285D76A44BB6A4F">
    <w:name w:val="038304CCF41443CC8285D76A44BB6A4F"/>
  </w:style>
  <w:style w:type="paragraph" w:customStyle="1" w:styleId="4A82C6D22E1B4CAEB4A674478FB1DD06">
    <w:name w:val="4A82C6D22E1B4CAEB4A674478FB1DD06"/>
  </w:style>
  <w:style w:type="paragraph" w:customStyle="1" w:styleId="7F1988C63EC24B3387780C9016363EE3">
    <w:name w:val="7F1988C63EC24B3387780C9016363EE3"/>
  </w:style>
  <w:style w:type="paragraph" w:customStyle="1" w:styleId="5807463F72A749388A4107517471D02A">
    <w:name w:val="5807463F72A749388A4107517471D02A"/>
  </w:style>
  <w:style w:type="paragraph" w:customStyle="1" w:styleId="F0585074C9154DE387F7FDCB8E3568B7">
    <w:name w:val="F0585074C9154DE387F7FDCB8E3568B7"/>
  </w:style>
  <w:style w:type="paragraph" w:customStyle="1" w:styleId="07535944D63B4182828DF7A0E2A91CC5">
    <w:name w:val="07535944D63B4182828DF7A0E2A91CC5"/>
  </w:style>
  <w:style w:type="paragraph" w:customStyle="1" w:styleId="9AD0B2622D764A18AC2A8B1D53B152D4">
    <w:name w:val="9AD0B2622D764A18AC2A8B1D53B152D4"/>
  </w:style>
  <w:style w:type="paragraph" w:customStyle="1" w:styleId="34C291E334CA403E8FA1DF48DDF1A094">
    <w:name w:val="34C291E334CA403E8FA1DF48DDF1A094"/>
  </w:style>
  <w:style w:type="paragraph" w:customStyle="1" w:styleId="C58CFE9AB2254A0AA78D66AD4F40D071">
    <w:name w:val="C58CFE9AB2254A0AA78D66AD4F40D071"/>
  </w:style>
  <w:style w:type="paragraph" w:customStyle="1" w:styleId="518712F6C8EA4117B72A1E58ECCBFD46">
    <w:name w:val="518712F6C8EA4117B72A1E58ECCBFD46"/>
  </w:style>
  <w:style w:type="paragraph" w:customStyle="1" w:styleId="028F34898425477F925D84C92C96AC04">
    <w:name w:val="028F34898425477F925D84C92C96AC04"/>
  </w:style>
  <w:style w:type="paragraph" w:customStyle="1" w:styleId="1E47060F329C41D390400EEE4EBD267A">
    <w:name w:val="1E47060F329C41D390400EEE4EBD267A"/>
  </w:style>
  <w:style w:type="paragraph" w:customStyle="1" w:styleId="177AFE7A5D4F4E12968F5E8C4F5896EB">
    <w:name w:val="177AFE7A5D4F4E12968F5E8C4F5896EB"/>
  </w:style>
  <w:style w:type="paragraph" w:customStyle="1" w:styleId="E5D25BAE565D4F48BFCF777E69E30420">
    <w:name w:val="E5D25BAE565D4F48BFCF777E69E30420"/>
  </w:style>
  <w:style w:type="paragraph" w:customStyle="1" w:styleId="E5A22825D6CC4533B2C138B6E154EEE9">
    <w:name w:val="E5A22825D6CC4533B2C138B6E154EEE9"/>
  </w:style>
  <w:style w:type="paragraph" w:customStyle="1" w:styleId="D64BDFEC545240ABAC5EBCBCD75A4A6F">
    <w:name w:val="D64BDFEC545240ABAC5EBCBCD75A4A6F"/>
  </w:style>
  <w:style w:type="paragraph" w:customStyle="1" w:styleId="550CF2E9C38C4AA295ED3089B8FEB99B">
    <w:name w:val="550CF2E9C38C4AA295ED3089B8FEB99B"/>
  </w:style>
  <w:style w:type="paragraph" w:customStyle="1" w:styleId="AF0777849EDA4BA4B0B1C190B3248BFC">
    <w:name w:val="AF0777849EDA4BA4B0B1C190B3248BFC"/>
  </w:style>
  <w:style w:type="paragraph" w:customStyle="1" w:styleId="62C495D319D345FC96376F40AA9B530C">
    <w:name w:val="62C495D319D345FC96376F40AA9B530C"/>
  </w:style>
  <w:style w:type="paragraph" w:customStyle="1" w:styleId="D525AAD7E0F54315862AA659F31CCB4D">
    <w:name w:val="D525AAD7E0F54315862AA659F31CCB4D"/>
  </w:style>
  <w:style w:type="paragraph" w:customStyle="1" w:styleId="23EB65F34FC84E88A3C36CE2EC7D62F9">
    <w:name w:val="23EB65F34FC84E88A3C36CE2EC7D62F9"/>
  </w:style>
  <w:style w:type="paragraph" w:customStyle="1" w:styleId="DDB980BEBEDF443C8A49AF440FC0C9D2">
    <w:name w:val="DDB980BEBEDF443C8A49AF440FC0C9D2"/>
  </w:style>
  <w:style w:type="paragraph" w:customStyle="1" w:styleId="7FCB746671CE4271AB3A15A4E7A2A0C4">
    <w:name w:val="7FCB746671CE4271AB3A15A4E7A2A0C4"/>
  </w:style>
  <w:style w:type="paragraph" w:customStyle="1" w:styleId="00D27039141848588D2B3CA97976E8F8">
    <w:name w:val="00D27039141848588D2B3CA97976E8F8"/>
  </w:style>
  <w:style w:type="paragraph" w:customStyle="1" w:styleId="3DBD948F2E2E41E1AC8EBBA5ABB8B588">
    <w:name w:val="3DBD948F2E2E41E1AC8EBBA5ABB8B588"/>
  </w:style>
  <w:style w:type="paragraph" w:customStyle="1" w:styleId="E940EDBAFDD24167A76AE9019C2512D3">
    <w:name w:val="E940EDBAFDD24167A76AE9019C2512D3"/>
  </w:style>
  <w:style w:type="paragraph" w:customStyle="1" w:styleId="AF1FB7717D9C411A842EB7240C358B4E">
    <w:name w:val="AF1FB7717D9C411A842EB7240C358B4E"/>
  </w:style>
  <w:style w:type="character" w:styleId="Textodelmarcadordeposicin">
    <w:name w:val="Placeholder Text"/>
    <w:basedOn w:val="Fuentedeprrafopredeter"/>
    <w:uiPriority w:val="99"/>
    <w:semiHidden/>
    <w:rPr>
      <w:rFonts w:ascii="Calibri" w:hAnsi="Calibri" w:cs="Calibri"/>
      <w:color w:val="808080"/>
    </w:rPr>
  </w:style>
  <w:style w:type="paragraph" w:customStyle="1" w:styleId="2A57C6F8C5A4439C9A42EEDB7AE40207">
    <w:name w:val="2A57C6F8C5A4439C9A42EEDB7AE40207"/>
  </w:style>
  <w:style w:type="paragraph" w:customStyle="1" w:styleId="19E5D4997E2F400496D2EDDABD181319">
    <w:name w:val="19E5D4997E2F400496D2EDDABD181319"/>
    <w:rsid w:val="000D3389"/>
  </w:style>
  <w:style w:type="paragraph" w:customStyle="1" w:styleId="89898D60F8FE466092F98B2B7E052470">
    <w:name w:val="89898D60F8FE466092F98B2B7E052470"/>
    <w:rsid w:val="000D3389"/>
  </w:style>
  <w:style w:type="paragraph" w:customStyle="1" w:styleId="4D20B5A65FD84666AB0A8FBF802C0F03">
    <w:name w:val="4D20B5A65FD84666AB0A8FBF802C0F03"/>
    <w:rsid w:val="000D3389"/>
  </w:style>
  <w:style w:type="paragraph" w:customStyle="1" w:styleId="7FE2185359244BFABF9D4BDA43A4CFCC">
    <w:name w:val="7FE2185359244BFABF9D4BDA43A4CFCC"/>
    <w:rsid w:val="000D3389"/>
  </w:style>
  <w:style w:type="paragraph" w:customStyle="1" w:styleId="2CA1529A893E492683D059DBD0F0D195">
    <w:name w:val="2CA1529A893E492683D059DBD0F0D195"/>
    <w:rsid w:val="000D3389"/>
  </w:style>
  <w:style w:type="paragraph" w:customStyle="1" w:styleId="62E645A0F5D44D959529BC776359B380">
    <w:name w:val="62E645A0F5D44D959529BC776359B380"/>
    <w:rsid w:val="000D3389"/>
  </w:style>
  <w:style w:type="paragraph" w:customStyle="1" w:styleId="1E7EE07165C0423999BD4C44FA67B1F7">
    <w:name w:val="1E7EE07165C0423999BD4C44FA67B1F7"/>
    <w:rsid w:val="000D3389"/>
  </w:style>
  <w:style w:type="paragraph" w:customStyle="1" w:styleId="23F275E5549F4EECB4CFEEB367258E6B">
    <w:name w:val="23F275E5549F4EECB4CFEEB367258E6B"/>
    <w:rsid w:val="000D3389"/>
  </w:style>
  <w:style w:type="paragraph" w:customStyle="1" w:styleId="BB2FD115AC444CB2988B01DED1313632">
    <w:name w:val="BB2FD115AC444CB2988B01DED1313632"/>
    <w:rsid w:val="000D3389"/>
  </w:style>
  <w:style w:type="paragraph" w:customStyle="1" w:styleId="AB660A6BBA3547FE8D34F1BFA4F38FC5">
    <w:name w:val="AB660A6BBA3547FE8D34F1BFA4F38FC5"/>
    <w:rsid w:val="000D3389"/>
  </w:style>
  <w:style w:type="paragraph" w:customStyle="1" w:styleId="0F78B7117E13424F8E1CE9DFB98664CE">
    <w:name w:val="0F78B7117E13424F8E1CE9DFB98664CE"/>
    <w:rsid w:val="000D3389"/>
  </w:style>
  <w:style w:type="paragraph" w:customStyle="1" w:styleId="8518DA594F8C40679B93EB21000BD4BB">
    <w:name w:val="8518DA594F8C40679B93EB21000BD4BB"/>
    <w:rsid w:val="000D3389"/>
  </w:style>
  <w:style w:type="paragraph" w:customStyle="1" w:styleId="3BFD0223D94644318426792949E2573F">
    <w:name w:val="3BFD0223D94644318426792949E2573F"/>
    <w:rsid w:val="000D3389"/>
  </w:style>
  <w:style w:type="paragraph" w:customStyle="1" w:styleId="4B0049BA420446DC905BCE2FD91CB9A0">
    <w:name w:val="4B0049BA420446DC905BCE2FD91CB9A0"/>
    <w:rsid w:val="000D3389"/>
  </w:style>
  <w:style w:type="paragraph" w:customStyle="1" w:styleId="F6D1A0E1A6D6422B89119B29E3192975">
    <w:name w:val="F6D1A0E1A6D6422B89119B29E3192975"/>
    <w:rsid w:val="000D3389"/>
  </w:style>
  <w:style w:type="paragraph" w:customStyle="1" w:styleId="B70952375E2245519ABC3CD05F1D5BA0">
    <w:name w:val="B70952375E2245519ABC3CD05F1D5BA0"/>
    <w:rsid w:val="000D3389"/>
  </w:style>
  <w:style w:type="paragraph" w:customStyle="1" w:styleId="55D1ECA2044545D1982C35F0432ADD26">
    <w:name w:val="55D1ECA2044545D1982C35F0432ADD26"/>
    <w:rsid w:val="000D3389"/>
  </w:style>
  <w:style w:type="paragraph" w:customStyle="1" w:styleId="A43ED7AE4D18440EB000755E08AEC2C0">
    <w:name w:val="A43ED7AE4D18440EB000755E08AEC2C0"/>
    <w:rsid w:val="000D33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Currículum vítae con esferas azules</Template>
  <TotalTime>0</TotalTime>
  <Pages>7</Pages>
  <Words>284</Words>
  <Characters>1841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2020-08-06T19:01:00Z</dcterms:created>
  <dcterms:modified xsi:type="dcterms:W3CDTF">2020-10-29T02:07:00Z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